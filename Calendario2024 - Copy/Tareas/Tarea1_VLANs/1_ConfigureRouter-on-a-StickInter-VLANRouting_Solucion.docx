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77777777" w:rsidR="004D36D7" w:rsidRPr="00FD4A68" w:rsidRDefault="002F22CD" w:rsidP="00CA1372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8E71FD">
            <w:t>Packet</w:t>
          </w:r>
          <w:proofErr w:type="spellEnd"/>
          <w:r w:rsidR="008E71FD">
            <w:t xml:space="preserve"> </w:t>
          </w:r>
          <w:proofErr w:type="spellStart"/>
          <w:r w:rsidR="008E71FD">
            <w:t>Tracer</w:t>
          </w:r>
          <w:proofErr w:type="spellEnd"/>
          <w:r w:rsidR="008E71FD">
            <w:t xml:space="preserve"> - Configurar Enrutamiento entre VLANS usando </w:t>
          </w:r>
          <w:proofErr w:type="spellStart"/>
          <w:r w:rsidR="008E71FD">
            <w:t>Router</w:t>
          </w:r>
          <w:proofErr w:type="spellEnd"/>
          <w:r w:rsidR="008E71FD">
            <w:t>-</w:t>
          </w:r>
          <w:proofErr w:type="spellStart"/>
          <w:r w:rsidR="008E71FD">
            <w:t>on</w:t>
          </w:r>
          <w:proofErr w:type="spellEnd"/>
          <w:r w:rsidR="008E71FD">
            <w:t>-a-</w:t>
          </w:r>
          <w:proofErr w:type="spellStart"/>
          <w:r w:rsidR="008E71FD">
            <w:t>Stick</w:t>
          </w:r>
          <w:proofErr w:type="spellEnd"/>
        </w:sdtContent>
      </w:sdt>
      <w:r w:rsidR="008E71FD">
        <w:rPr>
          <w:rStyle w:val="LabTitleInstVersred"/>
        </w:rPr>
        <w:t xml:space="preserve"> (versión para el instructor)</w:t>
      </w:r>
    </w:p>
    <w:p w14:paraId="45606C65" w14:textId="1142E6BC" w:rsidR="00D778DF" w:rsidRDefault="00D778DF" w:rsidP="00D778DF">
      <w:pPr>
        <w:pStyle w:val="InstNoteRed"/>
      </w:pPr>
      <w:r>
        <w:rPr>
          <w:b/>
        </w:rPr>
        <w:t>Nota para el instructor</w:t>
      </w:r>
      <w:r w:rsidRPr="001C05A1">
        <w:t>: Los elementos con color de fuente rojo o resaltados en gris indican texto que aparece solo en la copia del instructor.</w:t>
      </w:r>
    </w:p>
    <w:p w14:paraId="4E9A87D9" w14:textId="195A6999" w:rsidR="00D7511D" w:rsidRDefault="00D7511D" w:rsidP="00D778DF">
      <w:pPr>
        <w:pStyle w:val="InstNoteRed"/>
      </w:pPr>
    </w:p>
    <w:p w14:paraId="0DDF6A11" w14:textId="77777777" w:rsidR="008E24BF" w:rsidRDefault="008E24BF" w:rsidP="00D778DF">
      <w:pPr>
        <w:pStyle w:val="InstNoteRed"/>
        <w:rPr>
          <w:noProof/>
        </w:rPr>
      </w:pPr>
    </w:p>
    <w:p w14:paraId="3C91DD49" w14:textId="659485D7" w:rsidR="00D7511D" w:rsidRPr="009A1CF4" w:rsidRDefault="00D7511D" w:rsidP="00D778DF">
      <w:pPr>
        <w:pStyle w:val="InstNoteRed"/>
      </w:pPr>
      <w:r>
        <w:rPr>
          <w:noProof/>
        </w:rPr>
        <w:drawing>
          <wp:inline distT="0" distB="0" distL="0" distR="0" wp14:anchorId="5893C201" wp14:editId="70B74D6D">
            <wp:extent cx="4010025" cy="28532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88" cy="28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D72" w14:textId="77777777" w:rsidR="00CA1372" w:rsidRDefault="00CA1372" w:rsidP="00CA1372">
      <w:pPr>
        <w:pStyle w:val="Ttulo1"/>
      </w:pPr>
      <w:r>
        <w:t>Tabla de asignación de direcciones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Dispositivo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Interfaz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Dirección IPv4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Máscara de subred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Gateway predeterminado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30503A71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N/D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3AB93094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N/D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4971E380" w:rsidR="00CA1372" w:rsidRPr="00485571" w:rsidRDefault="00CA1372" w:rsidP="008509BD">
            <w:pPr>
              <w:pStyle w:val="TableText"/>
            </w:pPr>
            <w:r>
              <w:t>PC</w:t>
            </w:r>
            <w:r w:rsidR="00D7511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Ttulo1"/>
      </w:pPr>
      <w:r>
        <w:t>Objetivos</w:t>
      </w:r>
    </w:p>
    <w:p w14:paraId="657DD8E7" w14:textId="77777777" w:rsidR="00CA1372" w:rsidRPr="004C0909" w:rsidRDefault="00CA1372" w:rsidP="00CA1372">
      <w:pPr>
        <w:pStyle w:val="BodyTextL25Bold"/>
      </w:pPr>
      <w:r>
        <w:t>Parte 1: Agregar VLAN a un switch</w:t>
      </w:r>
    </w:p>
    <w:p w14:paraId="27F6F7ED" w14:textId="77777777" w:rsidR="00CA1372" w:rsidRPr="004C0909" w:rsidRDefault="00CA1372" w:rsidP="00CA1372">
      <w:pPr>
        <w:pStyle w:val="BodyTextL25Bold"/>
      </w:pPr>
      <w:r>
        <w:t>Parte 2: configurar subinterfaces</w:t>
      </w:r>
    </w:p>
    <w:p w14:paraId="4892090D" w14:textId="77777777" w:rsidR="00CA1372" w:rsidRDefault="00CA1372" w:rsidP="00CA1372">
      <w:pPr>
        <w:pStyle w:val="BodyTextL25Bold"/>
      </w:pPr>
      <w:r>
        <w:t>Parte 3: Probar la conectividad con entre VLANS</w:t>
      </w:r>
    </w:p>
    <w:p w14:paraId="25721C47" w14:textId="77777777" w:rsidR="00CA1372" w:rsidRPr="00C07FD9" w:rsidRDefault="00CA1372" w:rsidP="00CA1372">
      <w:pPr>
        <w:pStyle w:val="Ttulo1"/>
      </w:pPr>
      <w:r>
        <w:t>Situación</w:t>
      </w:r>
    </w:p>
    <w:p w14:paraId="25B3A07E" w14:textId="77777777" w:rsidR="00CA1372" w:rsidRDefault="00CA1372" w:rsidP="00CA1372">
      <w:pPr>
        <w:pStyle w:val="BodyTextL25"/>
      </w:pPr>
      <w:r>
        <w:t>En esta actividad, configurará las VLAN y el enrutamiento entre VLAN. Luego habilitará las interfaces troncales y verificará la conectividad entre las VLAN.</w:t>
      </w:r>
    </w:p>
    <w:p w14:paraId="7720CD4C" w14:textId="77777777" w:rsidR="00CA1372" w:rsidRPr="0045046B" w:rsidRDefault="00CA1372" w:rsidP="00CA1372">
      <w:pPr>
        <w:pStyle w:val="Ttulo1"/>
      </w:pPr>
      <w:r>
        <w:lastRenderedPageBreak/>
        <w:t>Instrucciones</w:t>
      </w:r>
    </w:p>
    <w:p w14:paraId="4070E069" w14:textId="77777777" w:rsidR="00CA1372" w:rsidRDefault="00CA1372" w:rsidP="00160321">
      <w:pPr>
        <w:pStyle w:val="Ttulo2"/>
      </w:pPr>
      <w:r>
        <w:t>agregar VLAN a un switch</w:t>
      </w:r>
    </w:p>
    <w:p w14:paraId="455DE31A" w14:textId="77777777" w:rsidR="00CA1372" w:rsidRDefault="00CA1372" w:rsidP="00CA1372">
      <w:pPr>
        <w:pStyle w:val="Ttulo3"/>
      </w:pPr>
      <w:r>
        <w:t>crear VLAN en el S1.</w:t>
      </w:r>
    </w:p>
    <w:p w14:paraId="3DDE36CF" w14:textId="77777777" w:rsidR="00CA1372" w:rsidRDefault="00CA1372" w:rsidP="00CA1372">
      <w:pPr>
        <w:pStyle w:val="BodyTextL25"/>
      </w:pPr>
      <w:r>
        <w:t xml:space="preserve">Cree VLAN 10 y VLAN 30 en </w:t>
      </w:r>
      <w:r w:rsidRPr="00F62DF5">
        <w:rPr>
          <w:b/>
        </w:rPr>
        <w:t>S1</w:t>
      </w:r>
      <w:r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Abrir la ventana de configuración</w:t>
      </w:r>
    </w:p>
    <w:p w14:paraId="68C4F66C" w14:textId="77777777" w:rsidR="00CA1372" w:rsidRPr="002B0199" w:rsidRDefault="00CA1372" w:rsidP="002B0199">
      <w:pPr>
        <w:pStyle w:val="CMDRe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672E8471" w14:textId="77777777" w:rsidR="00CA1372" w:rsidRPr="002B0199" w:rsidRDefault="00CA1372" w:rsidP="002B0199">
      <w:pPr>
        <w:pStyle w:val="CMDRed"/>
      </w:pPr>
      <w:r>
        <w:t>S1(</w:t>
      </w:r>
      <w:proofErr w:type="spellStart"/>
      <w:r>
        <w:t>config-vlan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30</w:t>
      </w:r>
    </w:p>
    <w:p w14:paraId="7E9BE2E0" w14:textId="77777777" w:rsidR="00CA1372" w:rsidRDefault="00CA1372" w:rsidP="00CA1372">
      <w:pPr>
        <w:pStyle w:val="Ttulo3"/>
      </w:pPr>
      <w:r>
        <w:t>Asignar VLAN a puertos.</w:t>
      </w:r>
    </w:p>
    <w:p w14:paraId="3D5BA6EF" w14:textId="77777777" w:rsidR="00CA1372" w:rsidRDefault="00CA1372" w:rsidP="00915F3A">
      <w:pPr>
        <w:pStyle w:val="SubStepAlpha"/>
      </w:pPr>
      <w:r>
        <w:t xml:space="preserve">Configure las interfaces F0 / 6 y F0 / 11 como puertos de acceso y asigne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PC1</w:t>
      </w:r>
      <w:r>
        <w:t xml:space="preserve"> a la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PC3</w:t>
      </w:r>
      <w:r>
        <w:t xml:space="preserve"> a la VLAN 30.</w:t>
      </w:r>
    </w:p>
    <w:p w14:paraId="23CA32D0" w14:textId="77777777" w:rsidR="00633F59" w:rsidRDefault="00633F59" w:rsidP="00633F59">
      <w:pPr>
        <w:pStyle w:val="CMDRed"/>
      </w:pPr>
      <w:r>
        <w:t>S1 (</w:t>
      </w:r>
      <w:proofErr w:type="spellStart"/>
      <w:r>
        <w:t>config-vlan</w:t>
      </w:r>
      <w:proofErr w:type="spellEnd"/>
      <w:r>
        <w:t>) #</w:t>
      </w:r>
      <w:r w:rsidRPr="00633F59">
        <w:rPr>
          <w:b/>
        </w:rPr>
        <w:t xml:space="preserve"> </w:t>
      </w:r>
      <w:proofErr w:type="spellStart"/>
      <w:r w:rsidRPr="00633F59">
        <w:rPr>
          <w:b/>
        </w:rPr>
        <w:t>int</w:t>
      </w:r>
      <w:proofErr w:type="spellEnd"/>
      <w:r w:rsidRPr="00633F59">
        <w:rPr>
          <w:b/>
        </w:rPr>
        <w:t xml:space="preserve"> f0/11</w:t>
      </w:r>
    </w:p>
    <w:p w14:paraId="1F0C243D" w14:textId="77777777" w:rsidR="00633F59" w:rsidRDefault="00633F59" w:rsidP="00633F59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 w:rsidRPr="00633F59">
        <w:rPr>
          <w:b/>
        </w:rPr>
        <w:t xml:space="preserve"> </w:t>
      </w:r>
      <w:proofErr w:type="spellStart"/>
      <w:r w:rsidRPr="00633F59">
        <w:rPr>
          <w:b/>
        </w:rPr>
        <w:t>switchport</w:t>
      </w:r>
      <w:proofErr w:type="spellEnd"/>
      <w:r w:rsidRPr="00633F59">
        <w:rPr>
          <w:b/>
        </w:rPr>
        <w:t xml:space="preserve"> </w:t>
      </w:r>
      <w:proofErr w:type="spellStart"/>
      <w:r w:rsidRPr="00633F59">
        <w:rPr>
          <w:b/>
        </w:rPr>
        <w:t>mode</w:t>
      </w:r>
      <w:proofErr w:type="spellEnd"/>
      <w:r w:rsidRPr="00633F59">
        <w:rPr>
          <w:b/>
        </w:rPr>
        <w:t xml:space="preserve"> </w:t>
      </w:r>
      <w:proofErr w:type="spellStart"/>
      <w:r w:rsidRPr="00633F59">
        <w:rPr>
          <w:b/>
        </w:rPr>
        <w:t>access</w:t>
      </w:r>
      <w:proofErr w:type="spellEnd"/>
    </w:p>
    <w:p w14:paraId="2FD7075C" w14:textId="77777777" w:rsidR="00633F59" w:rsidRDefault="00633F59" w:rsidP="00633F59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10</w:t>
      </w:r>
    </w:p>
    <w:p w14:paraId="67422E09" w14:textId="77777777" w:rsidR="00633F59" w:rsidRDefault="00633F59" w:rsidP="00633F59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 w:rsidRPr="00633F59">
        <w:rPr>
          <w:b/>
        </w:rPr>
        <w:t xml:space="preserve"> </w:t>
      </w:r>
      <w:proofErr w:type="spellStart"/>
      <w:r w:rsidRPr="00633F59">
        <w:rPr>
          <w:b/>
        </w:rPr>
        <w:t>int</w:t>
      </w:r>
      <w:proofErr w:type="spellEnd"/>
      <w:r w:rsidRPr="00633F59">
        <w:rPr>
          <w:b/>
        </w:rPr>
        <w:t xml:space="preserve"> fa0/6</w:t>
      </w:r>
    </w:p>
    <w:p w14:paraId="70ECF266" w14:textId="77777777" w:rsidR="00633F59" w:rsidRDefault="00633F59" w:rsidP="00633F59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 w:rsidRPr="00633F59">
        <w:rPr>
          <w:b/>
        </w:rPr>
        <w:t xml:space="preserve"> </w:t>
      </w:r>
      <w:proofErr w:type="spellStart"/>
      <w:r w:rsidRPr="00633F59">
        <w:rPr>
          <w:b/>
        </w:rPr>
        <w:t>switchport</w:t>
      </w:r>
      <w:proofErr w:type="spellEnd"/>
      <w:r w:rsidRPr="00633F59">
        <w:rPr>
          <w:b/>
        </w:rPr>
        <w:t xml:space="preserve"> </w:t>
      </w:r>
      <w:proofErr w:type="spellStart"/>
      <w:r w:rsidRPr="00633F59">
        <w:rPr>
          <w:b/>
        </w:rPr>
        <w:t>mode</w:t>
      </w:r>
      <w:proofErr w:type="spellEnd"/>
      <w:r w:rsidRPr="00633F59">
        <w:rPr>
          <w:b/>
        </w:rPr>
        <w:t xml:space="preserve"> </w:t>
      </w:r>
      <w:proofErr w:type="spellStart"/>
      <w:r w:rsidRPr="00633F59">
        <w:rPr>
          <w:b/>
        </w:rPr>
        <w:t>access</w:t>
      </w:r>
      <w:proofErr w:type="spellEnd"/>
    </w:p>
    <w:p w14:paraId="4D1C18CF" w14:textId="77777777" w:rsidR="00633F59" w:rsidRDefault="00633F59" w:rsidP="00633F59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30</w:t>
      </w:r>
    </w:p>
    <w:p w14:paraId="49F08A73" w14:textId="77777777" w:rsidR="00CA1372" w:rsidRDefault="00CA1372" w:rsidP="00915F3A">
      <w:pPr>
        <w:pStyle w:val="SubStepAlpha"/>
      </w:pPr>
      <w:r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para verificar la configuración de VLAN.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S1#</w:t>
      </w:r>
      <w:r>
        <w:rPr>
          <w:b/>
          <w:sz w:val="20"/>
        </w:rPr>
        <w:t xml:space="preserve"> show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brief</w:t>
      </w:r>
      <w:proofErr w:type="spellEnd"/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>
        <w:t xml:space="preserve">VLAN </w:t>
      </w:r>
      <w:proofErr w:type="spellStart"/>
      <w:r>
        <w:t>Name</w:t>
      </w:r>
      <w:proofErr w:type="spellEnd"/>
      <w:r>
        <w:t xml:space="preserve"> Status </w:t>
      </w:r>
      <w:proofErr w:type="spellStart"/>
      <w:r>
        <w:t>Ports</w:t>
      </w:r>
      <w:proofErr w:type="spellEnd"/>
    </w:p>
    <w:p w14:paraId="47374DDF" w14:textId="77777777" w:rsidR="00CA1372" w:rsidRPr="00F008CB" w:rsidRDefault="00CA1372" w:rsidP="00CA1372">
      <w:pPr>
        <w:pStyle w:val="CMDOutput"/>
      </w:pPr>
      <w: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</w:pPr>
      <w:r>
        <w:t>1 default active Fa0/1, Fa0/2, Fa0/3, Fa0/4</w:t>
      </w:r>
    </w:p>
    <w:p w14:paraId="099DCE47" w14:textId="77777777" w:rsidR="00CA1372" w:rsidRPr="00F008CB" w:rsidRDefault="00CA1372" w:rsidP="00CA1372">
      <w:pPr>
        <w:pStyle w:val="CMDOutput"/>
      </w:pPr>
      <w: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</w:pPr>
      <w: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</w:pPr>
      <w: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</w:pPr>
      <w: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</w:pPr>
      <w: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>
        <w:t>10 VLAN0010 active Fa0/11</w:t>
      </w:r>
    </w:p>
    <w:p w14:paraId="5BBF9E49" w14:textId="77777777" w:rsidR="00CA1372" w:rsidRPr="00CA69EE" w:rsidRDefault="00CA1372" w:rsidP="00CA1372">
      <w:pPr>
        <w:pStyle w:val="CMDOutput"/>
      </w:pPr>
      <w:r>
        <w:t>30 VLAN0030 active Fa0/6</w:t>
      </w:r>
    </w:p>
    <w:p w14:paraId="612841AA" w14:textId="77777777" w:rsidR="00CA1372" w:rsidRPr="00CA69EE" w:rsidRDefault="00CA1372" w:rsidP="00CA1372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-default active    </w:t>
      </w:r>
    </w:p>
    <w:p w14:paraId="606C0D38" w14:textId="77777777" w:rsidR="00CA1372" w:rsidRPr="00CA69EE" w:rsidRDefault="00CA1372" w:rsidP="00CA1372">
      <w:pPr>
        <w:pStyle w:val="CMDOutput"/>
      </w:pPr>
      <w:r>
        <w:t xml:space="preserve">1003 token-ring-default active    </w:t>
      </w:r>
    </w:p>
    <w:p w14:paraId="2C43FDDA" w14:textId="77777777" w:rsidR="00CA1372" w:rsidRPr="00CA69EE" w:rsidRDefault="00CA1372" w:rsidP="00CA1372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 xml:space="preserve">-default active    </w:t>
      </w:r>
    </w:p>
    <w:p w14:paraId="476E6C3C" w14:textId="77777777" w:rsidR="00CA1372" w:rsidRDefault="00CA1372" w:rsidP="00CA1372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Cerrar la ventana de configuración</w:t>
      </w:r>
    </w:p>
    <w:p w14:paraId="61E2A990" w14:textId="77777777" w:rsidR="00CA1372" w:rsidRDefault="00CA1372" w:rsidP="00160321">
      <w:pPr>
        <w:pStyle w:val="Ttulo3"/>
        <w:spacing w:before="120"/>
      </w:pPr>
      <w:r>
        <w:t>probar la conectividad entre la PC1 y la PC3.</w:t>
      </w:r>
    </w:p>
    <w:p w14:paraId="732F7467" w14:textId="77777777" w:rsidR="00CC6165" w:rsidRDefault="00CA1372" w:rsidP="00CA1372">
      <w:pPr>
        <w:pStyle w:val="BodyTextL25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Ttulo4"/>
      </w:pPr>
      <w:r>
        <w:t>Pregunta:</w:t>
      </w:r>
    </w:p>
    <w:p w14:paraId="5E50720F" w14:textId="6FDF2A6D" w:rsidR="00915F3A" w:rsidRDefault="00CA1372" w:rsidP="00CC6165">
      <w:pPr>
        <w:pStyle w:val="BodyTextL25"/>
        <w:spacing w:before="0"/>
      </w:pPr>
      <w:r>
        <w:t>¿Fueron correctos los pings? ¿Por qué conseguiste este resultado?</w:t>
      </w:r>
    </w:p>
    <w:p w14:paraId="4F349379" w14:textId="77777777" w:rsidR="00915F3A" w:rsidRDefault="00915F3A" w:rsidP="00915F3A">
      <w:pPr>
        <w:pStyle w:val="AnswerLineL25"/>
      </w:pPr>
      <w:r>
        <w:t>Escriba sus respuestas aquí.</w:t>
      </w:r>
    </w:p>
    <w:p w14:paraId="2F0A639F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 xml:space="preserve">Los pings no tuvieron éxito. Las PC están en diferentes redes IP y requieren un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o un switch de Capa 3 para proporcionar comunicación entre ellas.</w:t>
      </w:r>
    </w:p>
    <w:p w14:paraId="5F2747D7" w14:textId="77777777" w:rsidR="00CA1372" w:rsidRDefault="00CA1372" w:rsidP="00160321">
      <w:pPr>
        <w:pStyle w:val="Ttulo2"/>
      </w:pPr>
      <w:r>
        <w:lastRenderedPageBreak/>
        <w:t>configurar subinterfaces</w:t>
      </w:r>
    </w:p>
    <w:p w14:paraId="00FBFBD2" w14:textId="77777777" w:rsidR="00CA1372" w:rsidRDefault="00CA1372" w:rsidP="00CA1372">
      <w:pPr>
        <w:pStyle w:val="Ttulo3"/>
      </w:pPr>
      <w:r>
        <w:t>configurar las subinterfaces en el R1 con la encapsulación 802.1Q.</w:t>
      </w:r>
    </w:p>
    <w:p w14:paraId="5DF84C4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Cree la subinterfaz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Establezca el tipo de encapsulación en 802.1Q y asigne la VLAN 10 a la subinterfaz.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Consulte la</w:t>
      </w:r>
      <w:r w:rsidRPr="00E06089">
        <w:rPr>
          <w:b/>
        </w:rPr>
        <w:t xml:space="preserve"> tabla de direccionamiento</w:t>
      </w:r>
      <w:r>
        <w:t xml:space="preserve"> y asigne la dirección IP correcta a la subinterfaz.</w:t>
      </w:r>
    </w:p>
    <w:p w14:paraId="47EE2FC5" w14:textId="77777777" w:rsidR="00CA1372" w:rsidRPr="00EA0589" w:rsidRDefault="00CA1372" w:rsidP="00CA1372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EA0589">
        <w:rPr>
          <w:b/>
        </w:rPr>
        <w:t>int</w:t>
      </w:r>
      <w:proofErr w:type="spellEnd"/>
      <w:r w:rsidRPr="00EA0589">
        <w:rPr>
          <w:b/>
        </w:rPr>
        <w:t xml:space="preserve"> g0/0,10</w:t>
      </w:r>
    </w:p>
    <w:p w14:paraId="17AB6A8A" w14:textId="77777777" w:rsidR="00CA1372" w:rsidRPr="00EA0589" w:rsidRDefault="00CA1372" w:rsidP="00CA1372">
      <w:pPr>
        <w:pStyle w:val="CMD"/>
      </w:pPr>
      <w:r>
        <w:t>R1(</w:t>
      </w:r>
      <w:proofErr w:type="spellStart"/>
      <w:r>
        <w:t>config-subif</w:t>
      </w:r>
      <w:proofErr w:type="spellEnd"/>
      <w:r>
        <w:t>)#</w:t>
      </w:r>
      <w:r w:rsidRPr="00EA0589">
        <w:rPr>
          <w:b/>
        </w:rPr>
        <w:t xml:space="preserve"> </w:t>
      </w:r>
      <w:proofErr w:type="spellStart"/>
      <w:r w:rsidRPr="00EA0589">
        <w:rPr>
          <w:b/>
        </w:rPr>
        <w:t>encapsulation</w:t>
      </w:r>
      <w:proofErr w:type="spellEnd"/>
      <w:r w:rsidRPr="00EA0589">
        <w:rPr>
          <w:b/>
        </w:rPr>
        <w:t xml:space="preserve">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>
        <w:t>R1(</w:t>
      </w:r>
      <w:proofErr w:type="spellStart"/>
      <w:r>
        <w:t>config-subif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172.17.10.1 255.255.255.0</w:t>
      </w:r>
    </w:p>
    <w:p w14:paraId="279EBA03" w14:textId="77777777" w:rsidR="00CA1372" w:rsidRDefault="00CA1372" w:rsidP="00915F3A">
      <w:pPr>
        <w:pStyle w:val="SubStepAlpha"/>
      </w:pPr>
      <w:r>
        <w:t>Repita el proceso para la subinterfaz G0/0.30.</w:t>
      </w:r>
    </w:p>
    <w:p w14:paraId="0F52D258" w14:textId="77777777" w:rsidR="00CA1372" w:rsidRPr="00915F3A" w:rsidRDefault="00CA1372" w:rsidP="00915F3A">
      <w:pPr>
        <w:pStyle w:val="CMDRed"/>
      </w:pPr>
      <w:r>
        <w:t>R1(</w:t>
      </w:r>
      <w:proofErr w:type="spellStart"/>
      <w:r>
        <w:t>config-subif</w:t>
      </w:r>
      <w:proofErr w:type="spellEnd"/>
      <w:r>
        <w:t>)#</w:t>
      </w:r>
      <w:r w:rsidRPr="00915F3A">
        <w:rPr>
          <w:b/>
        </w:rPr>
        <w:t xml:space="preserve"> </w:t>
      </w:r>
      <w:proofErr w:type="spellStart"/>
      <w:r w:rsidRPr="00915F3A">
        <w:rPr>
          <w:b/>
        </w:rPr>
        <w:t>int</w:t>
      </w:r>
      <w:proofErr w:type="spellEnd"/>
      <w:r w:rsidRPr="00915F3A">
        <w:rPr>
          <w:b/>
        </w:rPr>
        <w:t xml:space="preserve"> g0/0.30</w:t>
      </w:r>
    </w:p>
    <w:p w14:paraId="775C37DB" w14:textId="77777777" w:rsidR="00CA1372" w:rsidRPr="00915F3A" w:rsidRDefault="00CA1372" w:rsidP="00915F3A">
      <w:pPr>
        <w:pStyle w:val="CMDRed"/>
      </w:pPr>
      <w:r>
        <w:t>R1(</w:t>
      </w:r>
      <w:proofErr w:type="spellStart"/>
      <w:r>
        <w:t>config-subif</w:t>
      </w:r>
      <w:proofErr w:type="spellEnd"/>
      <w:r>
        <w:t>)#</w:t>
      </w:r>
      <w:r w:rsidRPr="00915F3A">
        <w:rPr>
          <w:b/>
        </w:rPr>
        <w:t xml:space="preserve"> </w:t>
      </w:r>
      <w:proofErr w:type="spellStart"/>
      <w:r w:rsidRPr="00915F3A">
        <w:rPr>
          <w:b/>
        </w:rPr>
        <w:t>encapsulation</w:t>
      </w:r>
      <w:proofErr w:type="spellEnd"/>
      <w:r w:rsidRPr="00915F3A">
        <w:rPr>
          <w:b/>
        </w:rPr>
        <w:t xml:space="preserve"> dot1Q 30</w:t>
      </w:r>
    </w:p>
    <w:p w14:paraId="27D7CE1D" w14:textId="77777777" w:rsidR="00CA1372" w:rsidRPr="00915F3A" w:rsidRDefault="00CA1372" w:rsidP="00915F3A">
      <w:pPr>
        <w:pStyle w:val="CMDRed"/>
      </w:pPr>
      <w:r>
        <w:t>R1(</w:t>
      </w:r>
      <w:proofErr w:type="spellStart"/>
      <w:r>
        <w:t>config-subif</w:t>
      </w:r>
      <w:proofErr w:type="spellEnd"/>
      <w:r>
        <w:t>)#</w:t>
      </w:r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172.17.30.1 255.255.255.0</w:t>
      </w:r>
    </w:p>
    <w:p w14:paraId="1D0AE443" w14:textId="77777777" w:rsidR="00CA1372" w:rsidRDefault="00CA1372" w:rsidP="00CA1372">
      <w:pPr>
        <w:pStyle w:val="Ttulo3"/>
      </w:pPr>
      <w:r>
        <w:t>verificar la configuración.</w:t>
      </w:r>
    </w:p>
    <w:p w14:paraId="45E39AE2" w14:textId="77777777" w:rsidR="00CA1372" w:rsidRDefault="00CA1372" w:rsidP="00915F3A">
      <w:pPr>
        <w:pStyle w:val="SubStepAlpha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14:paraId="47B9A0F3" w14:textId="77777777" w:rsidR="00CA1372" w:rsidRDefault="00CA1372" w:rsidP="00915F3A">
      <w:pPr>
        <w:pStyle w:val="SubStepAlpha"/>
      </w:pPr>
      <w:r>
        <w:t>Habilite la interfaz G0/0. Verifique que las subinterfaces ahora estén activas.</w:t>
      </w:r>
    </w:p>
    <w:p w14:paraId="376063BE" w14:textId="77777777" w:rsidR="00160321" w:rsidRDefault="00160321" w:rsidP="00160321">
      <w:pPr>
        <w:pStyle w:val="ConfigWindow"/>
      </w:pPr>
      <w:r>
        <w:t>Cerrar la ventana de configuración</w:t>
      </w:r>
    </w:p>
    <w:p w14:paraId="07DF4538" w14:textId="77777777" w:rsidR="00CA1372" w:rsidRDefault="00CA1372" w:rsidP="00FF50C9">
      <w:pPr>
        <w:pStyle w:val="Ttulo2"/>
        <w:spacing w:before="120"/>
      </w:pPr>
      <w:r>
        <w:t xml:space="preserve">probar la conectividad con </w:t>
      </w:r>
      <w:proofErr w:type="spellStart"/>
      <w:r>
        <w:t>routing</w:t>
      </w:r>
      <w:proofErr w:type="spellEnd"/>
      <w:r>
        <w:t xml:space="preserve"> entre VLAN</w:t>
      </w:r>
    </w:p>
    <w:p w14:paraId="1B6F3CFA" w14:textId="77777777" w:rsidR="00CA1372" w:rsidRDefault="00CA1372" w:rsidP="00CA1372">
      <w:pPr>
        <w:pStyle w:val="Ttulo3"/>
      </w:pPr>
      <w:r>
        <w:t>hacer ping entre la PC1 y la PC3.</w:t>
      </w:r>
    </w:p>
    <w:p w14:paraId="5FE9E858" w14:textId="77777777" w:rsidR="00915F3A" w:rsidRPr="00915F3A" w:rsidRDefault="00915F3A" w:rsidP="00915F3A">
      <w:pPr>
        <w:pStyle w:val="Ttulo4"/>
      </w:pPr>
      <w:r>
        <w:t>Pregunta: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 Los pings deberían seguir fallando. Explique.</w:t>
      </w:r>
    </w:p>
    <w:p w14:paraId="69C36E67" w14:textId="77777777" w:rsidR="00915F3A" w:rsidRDefault="00915F3A" w:rsidP="00915F3A">
      <w:pPr>
        <w:pStyle w:val="AnswerLineL25"/>
      </w:pPr>
      <w:r>
        <w:t>Escriba sus respuestas aquí.</w:t>
      </w:r>
    </w:p>
    <w:p w14:paraId="096F4541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 xml:space="preserve">El switch aún no está configurado con un puerto troncal que esté conectado al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>.</w:t>
      </w:r>
    </w:p>
    <w:p w14:paraId="522008F2" w14:textId="77777777" w:rsidR="00CA1372" w:rsidRDefault="00CA1372" w:rsidP="00160321">
      <w:pPr>
        <w:pStyle w:val="Ttulo3"/>
        <w:spacing w:before="120"/>
      </w:pPr>
      <w:r>
        <w:t>habilitar el enlace troncal.</w:t>
      </w:r>
    </w:p>
    <w:p w14:paraId="3204181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621DCF19" w14:textId="77777777" w:rsidR="00160321" w:rsidRDefault="00CA1372" w:rsidP="00160321">
      <w:pPr>
        <w:pStyle w:val="SubStepAlpha"/>
        <w:spacing w:before="0"/>
      </w:pPr>
      <w:proofErr w:type="spellStart"/>
      <w:r>
        <w:t>On</w:t>
      </w:r>
      <w:proofErr w:type="spellEnd"/>
      <w:r>
        <w:t xml:space="preserve"> </w:t>
      </w:r>
      <w:r>
        <w:rPr>
          <w:b/>
        </w:rPr>
        <w:t>S1</w:t>
      </w:r>
      <w:r>
        <w:t xml:space="preserve">, emita 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t xml:space="preserve"> </w:t>
      </w:r>
    </w:p>
    <w:p w14:paraId="2C9EE59F" w14:textId="77777777" w:rsidR="00160321" w:rsidRDefault="00160321" w:rsidP="00160321">
      <w:pPr>
        <w:pStyle w:val="Ttulo4"/>
      </w:pPr>
      <w:r>
        <w:t>Pregunta:</w:t>
      </w:r>
    </w:p>
    <w:p w14:paraId="66DBE20C" w14:textId="77777777" w:rsidR="00160321" w:rsidRDefault="00CA1372" w:rsidP="00160321">
      <w:pPr>
        <w:pStyle w:val="BodyTextL50"/>
        <w:spacing w:before="0"/>
      </w:pPr>
      <w:r>
        <w:t>¿A qué VLAN está asignado G0/1?</w:t>
      </w:r>
    </w:p>
    <w:p w14:paraId="1C7BC5AC" w14:textId="77777777" w:rsidR="00160321" w:rsidRDefault="00160321" w:rsidP="00160321">
      <w:pPr>
        <w:pStyle w:val="AnswerLineL50"/>
      </w:pPr>
      <w:r>
        <w:t>Escriba sus respuestas aquí.</w:t>
      </w:r>
    </w:p>
    <w:p w14:paraId="535B0CC2" w14:textId="77777777" w:rsidR="00CA1372" w:rsidRDefault="00CA1372" w:rsidP="00160321">
      <w:pPr>
        <w:pStyle w:val="BodyTextL50"/>
      </w:pPr>
      <w:r>
        <w:rPr>
          <w:rStyle w:val="AnswerGray"/>
        </w:rPr>
        <w:t>VLAN 1</w:t>
      </w:r>
    </w:p>
    <w:p w14:paraId="67054DEF" w14:textId="77777777" w:rsidR="00CA1372" w:rsidRDefault="00CA1372" w:rsidP="00915F3A">
      <w:pPr>
        <w:pStyle w:val="SubStepAlpha"/>
      </w:pPr>
      <w:r>
        <w:t xml:space="preserve">Como el </w:t>
      </w:r>
      <w:proofErr w:type="spellStart"/>
      <w:r>
        <w:t>router</w:t>
      </w:r>
      <w:proofErr w:type="spellEnd"/>
      <w:r>
        <w:t xml:space="preserve"> se configuró con varias subinterfaces asignadas a diferentes VLAN, el puerto de switch que se conecta al </w:t>
      </w:r>
      <w:proofErr w:type="spellStart"/>
      <w:r>
        <w:t>router</w:t>
      </w:r>
      <w:proofErr w:type="spellEnd"/>
      <w:r>
        <w:t xml:space="preserve"> se debe configurar como enlace troncal. Habilite los enlaces troncales en la interfaz G0/1.</w:t>
      </w:r>
    </w:p>
    <w:p w14:paraId="518BB366" w14:textId="77777777" w:rsidR="00CA1372" w:rsidRPr="00160321" w:rsidRDefault="00CA1372" w:rsidP="00160321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 w:rsidRPr="00160321">
        <w:rPr>
          <w:b/>
        </w:rPr>
        <w:t xml:space="preserve"> </w:t>
      </w:r>
      <w:proofErr w:type="spellStart"/>
      <w:r w:rsidRPr="00160321">
        <w:rPr>
          <w:b/>
        </w:rPr>
        <w:t>int</w:t>
      </w:r>
      <w:proofErr w:type="spellEnd"/>
      <w:r w:rsidRPr="00160321">
        <w:rPr>
          <w:b/>
        </w:rPr>
        <w:t xml:space="preserve"> g0/1</w:t>
      </w:r>
    </w:p>
    <w:p w14:paraId="776E2745" w14:textId="77777777" w:rsidR="00CA1372" w:rsidRPr="00160321" w:rsidRDefault="00CA1372" w:rsidP="00160321">
      <w:pPr>
        <w:pStyle w:val="CMDRed"/>
      </w:pPr>
      <w:r>
        <w:t>S1(</w:t>
      </w:r>
      <w:proofErr w:type="spellStart"/>
      <w:r>
        <w:t>config-if</w:t>
      </w:r>
      <w:proofErr w:type="spellEnd"/>
      <w:r>
        <w:t>)#</w:t>
      </w:r>
      <w:r w:rsidRPr="00160321">
        <w:rPr>
          <w:b/>
        </w:rPr>
        <w:t xml:space="preserve"> </w:t>
      </w:r>
      <w:proofErr w:type="spellStart"/>
      <w:r w:rsidRPr="00160321">
        <w:rPr>
          <w:b/>
        </w:rPr>
        <w:t>switchport</w:t>
      </w:r>
      <w:proofErr w:type="spellEnd"/>
      <w:r w:rsidRPr="00160321">
        <w:rPr>
          <w:b/>
        </w:rPr>
        <w:t xml:space="preserve"> </w:t>
      </w:r>
      <w:proofErr w:type="spellStart"/>
      <w:r w:rsidRPr="00160321">
        <w:rPr>
          <w:b/>
        </w:rPr>
        <w:t>mode</w:t>
      </w:r>
      <w:proofErr w:type="spellEnd"/>
      <w:r w:rsidRPr="00160321">
        <w:rPr>
          <w:b/>
        </w:rPr>
        <w:t xml:space="preserve"> </w:t>
      </w:r>
      <w:proofErr w:type="spellStart"/>
      <w:r w:rsidRPr="00160321">
        <w:rPr>
          <w:b/>
        </w:rPr>
        <w:t>trunk</w:t>
      </w:r>
      <w:proofErr w:type="spellEnd"/>
    </w:p>
    <w:p w14:paraId="57E56C63" w14:textId="77777777" w:rsidR="00915F3A" w:rsidRPr="00915F3A" w:rsidRDefault="00915F3A" w:rsidP="00915F3A">
      <w:pPr>
        <w:pStyle w:val="Ttulo4"/>
      </w:pPr>
      <w:r>
        <w:t>Pregunta: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¿Cómo puede determinar que la interfaz es un puerto de enlace troncal con el comando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t>?</w:t>
      </w:r>
    </w:p>
    <w:p w14:paraId="0C61DDDA" w14:textId="77777777" w:rsidR="00915F3A" w:rsidRDefault="00915F3A" w:rsidP="00915F3A">
      <w:pPr>
        <w:pStyle w:val="AnswerLineL50"/>
      </w:pPr>
      <w:r>
        <w:t>Escriba sus respuestas aquí.</w:t>
      </w:r>
    </w:p>
    <w:p w14:paraId="21889DA2" w14:textId="77777777" w:rsidR="00CA1372" w:rsidRDefault="00CA1372" w:rsidP="00915F3A">
      <w:pPr>
        <w:pStyle w:val="BodyTextL50"/>
      </w:pPr>
      <w:r>
        <w:rPr>
          <w:rStyle w:val="AnswerGray"/>
        </w:rPr>
        <w:t>La interfaz ya no aparece en la salida del comando.</w:t>
      </w:r>
    </w:p>
    <w:p w14:paraId="1114147D" w14:textId="77777777" w:rsidR="00CA1372" w:rsidRDefault="00CA1372" w:rsidP="00915F3A">
      <w:pPr>
        <w:pStyle w:val="SubStepAlpha"/>
      </w:pPr>
      <w:r>
        <w:t xml:space="preserve">Emita el comando </w:t>
      </w:r>
      <w:r w:rsidRPr="00BE575A">
        <w:rPr>
          <w:b/>
        </w:rPr>
        <w:t xml:space="preserve">show interface </w:t>
      </w:r>
      <w:proofErr w:type="spellStart"/>
      <w:r w:rsidRPr="00BE575A">
        <w:rPr>
          <w:b/>
        </w:rPr>
        <w:t>trunk</w:t>
      </w:r>
      <w:proofErr w:type="spellEnd"/>
      <w:r>
        <w:t xml:space="preserve"> para verificar que la interfaz esté configurada como una troncal.</w:t>
      </w:r>
    </w:p>
    <w:p w14:paraId="4A62C192" w14:textId="77777777" w:rsidR="00160321" w:rsidRPr="00E06089" w:rsidRDefault="00160321" w:rsidP="00160321">
      <w:pPr>
        <w:pStyle w:val="ConfigWindow"/>
      </w:pPr>
      <w:r>
        <w:t>Cerrar la ventana de configuración</w:t>
      </w:r>
    </w:p>
    <w:p w14:paraId="49A8E6CA" w14:textId="77777777" w:rsidR="00CA1372" w:rsidRDefault="00CA1372" w:rsidP="00160321">
      <w:pPr>
        <w:pStyle w:val="Ttulo3"/>
        <w:spacing w:before="120"/>
      </w:pPr>
      <w:r>
        <w:lastRenderedPageBreak/>
        <w:t>Probar la conectividad</w:t>
      </w:r>
    </w:p>
    <w:p w14:paraId="6FAAAAAC" w14:textId="77777777" w:rsidR="00CA1372" w:rsidRDefault="00CA1372" w:rsidP="00CA1372">
      <w:pPr>
        <w:pStyle w:val="BodyTextL25"/>
      </w:pPr>
      <w:r>
        <w:t>Si las configuraciones son correctas, PC1 y PC3 deberían poder hacer ping a sus puertas de enlace predeterminadas y entre sí.</w:t>
      </w:r>
    </w:p>
    <w:p w14:paraId="016279C8" w14:textId="77777777" w:rsidR="00915F3A" w:rsidRDefault="00915F3A" w:rsidP="00915F3A">
      <w:pPr>
        <w:pStyle w:val="Ttulo4"/>
      </w:pPr>
      <w:r>
        <w:t>Pregunta:</w:t>
      </w:r>
    </w:p>
    <w:p w14:paraId="39E69359" w14:textId="77777777" w:rsidR="00915F3A" w:rsidRDefault="00CA1372" w:rsidP="00160321">
      <w:pPr>
        <w:pStyle w:val="BodyTextL25"/>
        <w:spacing w:before="0"/>
      </w:pPr>
      <w:r>
        <w:t>¿Qué direcciones usan PC1 y PC3 como sus direcciones de puerta de enlace predeterminadas?</w:t>
      </w:r>
    </w:p>
    <w:p w14:paraId="5DAF7ED2" w14:textId="77777777" w:rsidR="00915F3A" w:rsidRDefault="00915F3A" w:rsidP="00915F3A">
      <w:pPr>
        <w:pStyle w:val="AnswerLineL25"/>
      </w:pPr>
      <w:r>
        <w:t>Escriba sus respuestas aquí.</w:t>
      </w:r>
    </w:p>
    <w:p w14:paraId="30A11A27" w14:textId="77777777" w:rsidR="00CA1372" w:rsidRPr="00275F82" w:rsidRDefault="00CA1372" w:rsidP="00CA1372">
      <w:pPr>
        <w:pStyle w:val="BodyTextL25"/>
      </w:pPr>
      <w:r>
        <w:rPr>
          <w:rStyle w:val="AnswerGray"/>
        </w:rPr>
        <w:t>Utilizan la dirección de la subinterfaz.</w:t>
      </w:r>
    </w:p>
    <w:p w14:paraId="2F75182B" w14:textId="77777777" w:rsidR="00CA1372" w:rsidRDefault="00915F3A" w:rsidP="00915F3A">
      <w:pPr>
        <w:pStyle w:val="ConfigWindow"/>
      </w:pPr>
      <w:r>
        <w:t>Fin del documento</w:t>
      </w:r>
    </w:p>
    <w:p w14:paraId="3A2D06D5" w14:textId="77777777" w:rsidR="00F528BD" w:rsidRPr="001A29D3" w:rsidRDefault="00F528BD" w:rsidP="001A29D3">
      <w:pPr>
        <w:pStyle w:val="Ttulo1"/>
        <w:rPr>
          <w:rStyle w:val="LabSectionGray"/>
        </w:rPr>
      </w:pPr>
      <w:r>
        <w:rPr>
          <w:rStyle w:val="LabSectionGray"/>
        </w:rPr>
        <w:t>Scripts de respuesta</w:t>
      </w:r>
    </w:p>
    <w:p w14:paraId="6C6BF1B8" w14:textId="77777777" w:rsidR="001A29D3" w:rsidRPr="001A29D3" w:rsidRDefault="001A29D3" w:rsidP="001A29D3">
      <w:pPr>
        <w:pStyle w:val="Ttulo1"/>
        <w:rPr>
          <w:rStyle w:val="LabSectionGray"/>
        </w:rPr>
      </w:pPr>
      <w:r>
        <w:rPr>
          <w:rStyle w:val="LabSectionGray"/>
        </w:rPr>
        <w:t>Switch S1</w:t>
      </w:r>
    </w:p>
    <w:p w14:paraId="0424FF9B" w14:textId="77777777" w:rsidR="001A29D3" w:rsidRPr="00612977" w:rsidRDefault="001A29D3" w:rsidP="0061297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10</w:t>
      </w:r>
    </w:p>
    <w:p w14:paraId="1A6E962F" w14:textId="77777777" w:rsidR="001A29D3" w:rsidRPr="00612977" w:rsidRDefault="001A29D3" w:rsidP="0061297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30</w:t>
      </w:r>
    </w:p>
    <w:p w14:paraId="1F843762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interfaz f0/11</w:t>
      </w:r>
    </w:p>
    <w:p w14:paraId="2E4D67D2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switchport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</w:t>
      </w:r>
      <w:proofErr w:type="spellEnd"/>
    </w:p>
    <w:p w14:paraId="6A94A61F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switchport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10</w:t>
      </w:r>
    </w:p>
    <w:p w14:paraId="63B5F45C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interface f0/6</w:t>
      </w:r>
    </w:p>
    <w:p w14:paraId="566C6C59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switchport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</w:t>
      </w:r>
      <w:proofErr w:type="spellEnd"/>
    </w:p>
    <w:p w14:paraId="18858700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switchport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access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vlan</w:t>
      </w:r>
      <w:proofErr w:type="spellEnd"/>
      <w:r>
        <w:rPr>
          <w:rStyle w:val="DevConfigGray"/>
        </w:rPr>
        <w:t xml:space="preserve"> 30</w:t>
      </w:r>
    </w:p>
    <w:p w14:paraId="5598B75B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g0/1</w:t>
      </w:r>
    </w:p>
    <w:p w14:paraId="5EBF0C47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switchport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mode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trunk</w:t>
      </w:r>
      <w:proofErr w:type="spellEnd"/>
    </w:p>
    <w:p w14:paraId="6246E10C" w14:textId="77777777" w:rsidR="001A29D3" w:rsidRPr="00612977" w:rsidRDefault="00CF6FC9" w:rsidP="00612977">
      <w:pPr>
        <w:pStyle w:val="Ttulo1"/>
        <w:rPr>
          <w:rStyle w:val="LabSectionGray"/>
        </w:rPr>
      </w:pPr>
      <w:r>
        <w:rPr>
          <w:rStyle w:val="LabSectionGray"/>
        </w:rPr>
        <w:t>Router R1</w:t>
      </w:r>
    </w:p>
    <w:p w14:paraId="543480B8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g0/0</w:t>
      </w:r>
    </w:p>
    <w:p w14:paraId="7D3AFA3E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5A9F0FD6" w14:textId="77777777" w:rsidR="00CF6FC9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g0/0.10</w:t>
      </w:r>
    </w:p>
    <w:p w14:paraId="232F7390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encapsulation</w:t>
      </w:r>
      <w:proofErr w:type="spellEnd"/>
      <w:r>
        <w:rPr>
          <w:rStyle w:val="DevConfigGray"/>
        </w:rPr>
        <w:t xml:space="preserve"> dot1Q 10</w:t>
      </w:r>
    </w:p>
    <w:p w14:paraId="6E712796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172.17.10.1 255.255.255.0</w:t>
      </w:r>
    </w:p>
    <w:p w14:paraId="0608A240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1445355D" w14:textId="77777777" w:rsidR="00612977" w:rsidRPr="00612977" w:rsidRDefault="00612977" w:rsidP="00612977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int</w:t>
      </w:r>
      <w:proofErr w:type="spellEnd"/>
      <w:r>
        <w:rPr>
          <w:rStyle w:val="DevConfigGray"/>
        </w:rPr>
        <w:t xml:space="preserve"> g0/0.30</w:t>
      </w:r>
    </w:p>
    <w:p w14:paraId="3E1CE888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encapsulation</w:t>
      </w:r>
      <w:proofErr w:type="spellEnd"/>
      <w:r>
        <w:rPr>
          <w:rStyle w:val="DevConfigGray"/>
        </w:rPr>
        <w:t xml:space="preserve"> dot1Q 30</w:t>
      </w:r>
    </w:p>
    <w:p w14:paraId="761188A3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172.17.30.1 255.255.255.0</w:t>
      </w:r>
    </w:p>
    <w:sectPr w:rsidR="00612977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4CED" w14:textId="77777777" w:rsidR="00C20C50" w:rsidRDefault="00C20C50" w:rsidP="00710659">
      <w:pPr>
        <w:spacing w:after="0" w:line="240" w:lineRule="auto"/>
      </w:pPr>
      <w:r>
        <w:separator/>
      </w:r>
    </w:p>
    <w:p w14:paraId="760A1C2D" w14:textId="77777777" w:rsidR="00C20C50" w:rsidRDefault="00C20C50"/>
  </w:endnote>
  <w:endnote w:type="continuationSeparator" w:id="0">
    <w:p w14:paraId="66F3026B" w14:textId="77777777" w:rsidR="00C20C50" w:rsidRDefault="00C20C50" w:rsidP="00710659">
      <w:pPr>
        <w:spacing w:after="0" w:line="240" w:lineRule="auto"/>
      </w:pPr>
      <w:r>
        <w:continuationSeparator/>
      </w:r>
    </w:p>
    <w:p w14:paraId="13B0A9E7" w14:textId="77777777" w:rsidR="00C20C50" w:rsidRDefault="00C20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061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6FE8E3F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F22CD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771CEF72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F22CD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12BC" w14:textId="77777777" w:rsidR="00C20C50" w:rsidRDefault="00C20C50" w:rsidP="00710659">
      <w:pPr>
        <w:spacing w:after="0" w:line="240" w:lineRule="auto"/>
      </w:pPr>
      <w:r>
        <w:separator/>
      </w:r>
    </w:p>
    <w:p w14:paraId="687F6E31" w14:textId="77777777" w:rsidR="00C20C50" w:rsidRDefault="00C20C50"/>
  </w:footnote>
  <w:footnote w:type="continuationSeparator" w:id="0">
    <w:p w14:paraId="25EA45E4" w14:textId="77777777" w:rsidR="00C20C50" w:rsidRDefault="00C20C50" w:rsidP="00710659">
      <w:pPr>
        <w:spacing w:after="0" w:line="240" w:lineRule="auto"/>
      </w:pPr>
      <w:r>
        <w:continuationSeparator/>
      </w:r>
    </w:p>
    <w:p w14:paraId="2787F0CE" w14:textId="77777777" w:rsidR="00C20C50" w:rsidRDefault="00C20C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E25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Configurar Enrutamiento entre VLANS usando </w:t>
        </w:r>
        <w:proofErr w:type="spellStart"/>
        <w:r>
          <w:t>Router</w:t>
        </w:r>
        <w:proofErr w:type="spellEnd"/>
        <w:r>
          <w:t>-</w:t>
        </w:r>
        <w:proofErr w:type="spellStart"/>
        <w:r>
          <w:t>on</w:t>
        </w:r>
        <w:proofErr w:type="spellEnd"/>
        <w:r>
          <w:t>-a-</w:t>
        </w:r>
        <w:proofErr w:type="spellStart"/>
        <w:r>
          <w:t>Stick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2925576">
    <w:abstractNumId w:val="5"/>
  </w:num>
  <w:num w:numId="2" w16cid:durableId="141034286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385540">
    <w:abstractNumId w:val="2"/>
  </w:num>
  <w:num w:numId="4" w16cid:durableId="649553148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16382510">
    <w:abstractNumId w:val="3"/>
  </w:num>
  <w:num w:numId="6" w16cid:durableId="1594439878">
    <w:abstractNumId w:val="0"/>
  </w:num>
  <w:num w:numId="7" w16cid:durableId="1708527224">
    <w:abstractNumId w:val="1"/>
  </w:num>
  <w:num w:numId="8" w16cid:durableId="1993831219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92796227">
    <w:abstractNumId w:val="3"/>
  </w:num>
  <w:num w:numId="10" w16cid:durableId="13808474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22C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5B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FBE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361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24BF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C50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87A8F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11D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203CA8"/>
    <w:rsid w:val="00426C8E"/>
    <w:rsid w:val="00717963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4</Pages>
  <Words>848</Words>
  <Characters>4665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Configurar Enrutamiento entre VLANS usando Router-on-a-Stick</vt:lpstr>
      <vt:lpstr>Packet Tracer - Configure Router-on-a-Stick Inter-VLAN Routing</vt:lpstr>
    </vt:vector>
  </TitlesOfParts>
  <Company>Cisco Systems, Inc.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Enrutamiento entre VLANS usando Router-on-a-Stick</dc:title>
  <dc:creator>SP</dc:creator>
  <dc:description>2013</dc:description>
  <cp:lastModifiedBy>Lizethe Pérez Fuertes</cp:lastModifiedBy>
  <cp:revision>2</cp:revision>
  <cp:lastPrinted>2019-10-19T23:47:00Z</cp:lastPrinted>
  <dcterms:created xsi:type="dcterms:W3CDTF">2023-03-27T00:19:00Z</dcterms:created>
  <dcterms:modified xsi:type="dcterms:W3CDTF">2023-03-27T00:19:00Z</dcterms:modified>
</cp:coreProperties>
</file>