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2092" w14:textId="5BAB5D6F" w:rsidR="0027210A" w:rsidRDefault="00000000" w:rsidP="003907A4">
      <w:pPr>
        <w:pStyle w:val="Title"/>
        <w:jc w:val="center"/>
        <w:rPr>
          <w:noProof/>
        </w:rPr>
      </w:pPr>
      <w:sdt>
        <w:sdtPr>
          <w:rPr>
            <w:b w:val="0"/>
            <w:color w:val="EE0000"/>
          </w:rPr>
          <w:alias w:val="Título"/>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rsidR="003907A4">
            <w:t>Co</w:t>
          </w:r>
          <w:r w:rsidR="00AE43DB">
            <w:t>nfiguración</w:t>
          </w:r>
          <w:r w:rsidR="003907A4">
            <w:t xml:space="preserve"> de</w:t>
          </w:r>
          <w:r w:rsidR="00AE43DB">
            <w:t xml:space="preserve"> HSRP</w:t>
          </w:r>
        </w:sdtContent>
      </w:sdt>
    </w:p>
    <w:p w14:paraId="5747D347" w14:textId="77777777" w:rsidR="00DC3326" w:rsidRDefault="00DC3326" w:rsidP="00D778DF">
      <w:pPr>
        <w:pStyle w:val="InstNoteRed"/>
      </w:pPr>
    </w:p>
    <w:p w14:paraId="6A44383E" w14:textId="339ADE1D" w:rsidR="00573B77" w:rsidRDefault="00DC3326" w:rsidP="00D778DF">
      <w:pPr>
        <w:pStyle w:val="InstNoteRed"/>
      </w:pPr>
      <w:r>
        <w:rPr>
          <w:noProof/>
        </w:rPr>
        <w:drawing>
          <wp:inline distT="0" distB="0" distL="0" distR="0" wp14:anchorId="5DFE49DA" wp14:editId="1AA7B504">
            <wp:extent cx="6400800" cy="3676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76650"/>
                    </a:xfrm>
                    <a:prstGeom prst="rect">
                      <a:avLst/>
                    </a:prstGeom>
                    <a:noFill/>
                    <a:ln>
                      <a:noFill/>
                    </a:ln>
                  </pic:spPr>
                </pic:pic>
              </a:graphicData>
            </a:graphic>
          </wp:inline>
        </w:drawing>
      </w:r>
    </w:p>
    <w:p w14:paraId="074D3921" w14:textId="77777777" w:rsidR="00D778DF" w:rsidRDefault="00D778DF" w:rsidP="00D452F4">
      <w:pPr>
        <w:pStyle w:val="Heading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contiene la información de direccionamiento para los dispositivos de la topología."/>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t>Dispositivo</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t>Interfaz</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t>Dirección IP</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t>Gateway predeterminado</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6A594F">
            <w:pPr>
              <w:pStyle w:val="TableText"/>
              <w:jc w:val="center"/>
            </w:pPr>
            <w:r>
              <w:t>R1</w:t>
            </w:r>
          </w:p>
        </w:tc>
        <w:tc>
          <w:tcPr>
            <w:tcW w:w="2522" w:type="dxa"/>
            <w:vAlign w:val="bottom"/>
          </w:tcPr>
          <w:p w14:paraId="24477FA9" w14:textId="77777777" w:rsidR="003F3852" w:rsidRPr="00E87D62" w:rsidRDefault="003F3852" w:rsidP="006A594F">
            <w:pPr>
              <w:pStyle w:val="TableText"/>
              <w:jc w:val="center"/>
            </w:pPr>
            <w:r>
              <w:t>G0/0</w:t>
            </w:r>
          </w:p>
        </w:tc>
        <w:tc>
          <w:tcPr>
            <w:tcW w:w="2522" w:type="dxa"/>
            <w:vAlign w:val="bottom"/>
          </w:tcPr>
          <w:p w14:paraId="65F92D3D" w14:textId="77777777" w:rsidR="003F3852" w:rsidRPr="00E87D62" w:rsidRDefault="003F3852" w:rsidP="006A594F">
            <w:pPr>
              <w:pStyle w:val="TableText"/>
              <w:jc w:val="center"/>
            </w:pPr>
            <w:r>
              <w:t>10.1.1.1/30</w:t>
            </w:r>
          </w:p>
        </w:tc>
        <w:tc>
          <w:tcPr>
            <w:tcW w:w="2523" w:type="dxa"/>
            <w:tcBorders>
              <w:bottom w:val="nil"/>
            </w:tcBorders>
            <w:vAlign w:val="bottom"/>
          </w:tcPr>
          <w:p w14:paraId="23497BDE" w14:textId="77777777" w:rsidR="003F3852" w:rsidRPr="00E87D62" w:rsidRDefault="003F3852" w:rsidP="006A594F">
            <w:pPr>
              <w:pStyle w:val="TableText"/>
              <w:jc w:val="center"/>
            </w:pPr>
            <w:r>
              <w:t>N/D</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6A594F">
            <w:pPr>
              <w:pStyle w:val="ConfigWindow"/>
              <w:jc w:val="center"/>
            </w:pPr>
            <w:r>
              <w:t>R1</w:t>
            </w:r>
          </w:p>
        </w:tc>
        <w:tc>
          <w:tcPr>
            <w:tcW w:w="2522" w:type="dxa"/>
            <w:vAlign w:val="bottom"/>
          </w:tcPr>
          <w:p w14:paraId="5E3E125C" w14:textId="77777777" w:rsidR="003F3852" w:rsidRPr="00E87D62" w:rsidRDefault="003F3852" w:rsidP="006A594F">
            <w:pPr>
              <w:pStyle w:val="TableText"/>
              <w:jc w:val="center"/>
            </w:pPr>
            <w:r>
              <w:t>G0/1</w:t>
            </w:r>
          </w:p>
        </w:tc>
        <w:tc>
          <w:tcPr>
            <w:tcW w:w="2522" w:type="dxa"/>
            <w:vAlign w:val="bottom"/>
          </w:tcPr>
          <w:p w14:paraId="0E533F3F" w14:textId="77777777" w:rsidR="003F3852" w:rsidRPr="00E87D62" w:rsidRDefault="003F3852" w:rsidP="006A594F">
            <w:pPr>
              <w:pStyle w:val="TableText"/>
              <w:jc w:val="center"/>
            </w:pPr>
            <w:r>
              <w:t>192.168.1.1/24</w:t>
            </w:r>
          </w:p>
        </w:tc>
        <w:tc>
          <w:tcPr>
            <w:tcW w:w="2523" w:type="dxa"/>
            <w:tcBorders>
              <w:top w:val="nil"/>
              <w:bottom w:val="nil"/>
            </w:tcBorders>
            <w:vAlign w:val="bottom"/>
          </w:tcPr>
          <w:p w14:paraId="2AAE15FA" w14:textId="77777777" w:rsidR="003F3852" w:rsidRPr="00E87D62" w:rsidRDefault="003F3852" w:rsidP="006A594F">
            <w:pPr>
              <w:pStyle w:val="ConfigWindow"/>
              <w:jc w:val="center"/>
            </w:pPr>
            <w:r>
              <w:t>N/D</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6A594F">
            <w:pPr>
              <w:pStyle w:val="ConfigWindow"/>
              <w:jc w:val="center"/>
            </w:pPr>
            <w:r>
              <w:t>R1</w:t>
            </w:r>
          </w:p>
        </w:tc>
        <w:tc>
          <w:tcPr>
            <w:tcW w:w="2522" w:type="dxa"/>
            <w:vAlign w:val="bottom"/>
          </w:tcPr>
          <w:p w14:paraId="121C1FF6" w14:textId="77777777" w:rsidR="003F3852" w:rsidRPr="00E87D62" w:rsidRDefault="003F3852" w:rsidP="006A594F">
            <w:pPr>
              <w:pStyle w:val="TableText"/>
              <w:jc w:val="center"/>
            </w:pPr>
            <w:r>
              <w:t>G0/2</w:t>
            </w:r>
          </w:p>
        </w:tc>
        <w:tc>
          <w:tcPr>
            <w:tcW w:w="2522" w:type="dxa"/>
            <w:vAlign w:val="bottom"/>
          </w:tcPr>
          <w:p w14:paraId="5C02C994" w14:textId="77777777" w:rsidR="003F3852" w:rsidRPr="00E87D62" w:rsidRDefault="003F3852" w:rsidP="006A594F">
            <w:pPr>
              <w:pStyle w:val="TableText"/>
              <w:jc w:val="center"/>
            </w:pPr>
            <w:r>
              <w:t>10.1.1.9/30</w:t>
            </w:r>
          </w:p>
        </w:tc>
        <w:tc>
          <w:tcPr>
            <w:tcW w:w="2523" w:type="dxa"/>
            <w:tcBorders>
              <w:top w:val="nil"/>
              <w:bottom w:val="single" w:sz="2" w:space="0" w:color="auto"/>
            </w:tcBorders>
            <w:vAlign w:val="bottom"/>
          </w:tcPr>
          <w:p w14:paraId="71FC08DB" w14:textId="77777777" w:rsidR="003F3852" w:rsidRPr="00E87D62" w:rsidRDefault="003F3852" w:rsidP="006A594F">
            <w:pPr>
              <w:pStyle w:val="ConfigWindow"/>
              <w:jc w:val="center"/>
            </w:pPr>
            <w:r>
              <w:t>N/D</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6A594F">
            <w:pPr>
              <w:pStyle w:val="TableText"/>
              <w:jc w:val="center"/>
            </w:pPr>
            <w:r>
              <w:t>R2</w:t>
            </w:r>
          </w:p>
        </w:tc>
        <w:tc>
          <w:tcPr>
            <w:tcW w:w="2522" w:type="dxa"/>
            <w:vAlign w:val="bottom"/>
          </w:tcPr>
          <w:p w14:paraId="7CCBE890" w14:textId="77777777" w:rsidR="003F3852" w:rsidRPr="00E87D62" w:rsidRDefault="003F3852" w:rsidP="006A594F">
            <w:pPr>
              <w:pStyle w:val="TableText"/>
              <w:jc w:val="center"/>
            </w:pPr>
            <w:r>
              <w:t>G0/0</w:t>
            </w:r>
          </w:p>
        </w:tc>
        <w:tc>
          <w:tcPr>
            <w:tcW w:w="2522" w:type="dxa"/>
            <w:vAlign w:val="bottom"/>
          </w:tcPr>
          <w:p w14:paraId="35A5C5AA" w14:textId="77777777" w:rsidR="003F3852" w:rsidRPr="00E87D62" w:rsidRDefault="003F3852" w:rsidP="006A594F">
            <w:pPr>
              <w:pStyle w:val="TableText"/>
              <w:jc w:val="center"/>
            </w:pPr>
            <w:r>
              <w:t>10.1.1.2/30</w:t>
            </w:r>
          </w:p>
        </w:tc>
        <w:tc>
          <w:tcPr>
            <w:tcW w:w="2523" w:type="dxa"/>
            <w:tcBorders>
              <w:bottom w:val="nil"/>
            </w:tcBorders>
            <w:vAlign w:val="bottom"/>
          </w:tcPr>
          <w:p w14:paraId="339CCD38" w14:textId="77777777" w:rsidR="003F3852" w:rsidRPr="00E87D62" w:rsidRDefault="003F3852" w:rsidP="006A594F">
            <w:pPr>
              <w:pStyle w:val="TableText"/>
              <w:jc w:val="center"/>
            </w:pPr>
            <w:r>
              <w:t>N/D</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6A594F">
            <w:pPr>
              <w:pStyle w:val="ConfigWindow"/>
              <w:jc w:val="center"/>
            </w:pPr>
            <w:r>
              <w:t>R2</w:t>
            </w:r>
          </w:p>
        </w:tc>
        <w:tc>
          <w:tcPr>
            <w:tcW w:w="2522" w:type="dxa"/>
            <w:vAlign w:val="bottom"/>
          </w:tcPr>
          <w:p w14:paraId="7BEE7B52" w14:textId="77777777" w:rsidR="003F3852" w:rsidRPr="00E87D62" w:rsidRDefault="003F3852" w:rsidP="006A594F">
            <w:pPr>
              <w:pStyle w:val="TableText"/>
              <w:jc w:val="center"/>
            </w:pPr>
            <w:r>
              <w:t>G0/1</w:t>
            </w:r>
          </w:p>
        </w:tc>
        <w:tc>
          <w:tcPr>
            <w:tcW w:w="2522" w:type="dxa"/>
            <w:vAlign w:val="bottom"/>
          </w:tcPr>
          <w:p w14:paraId="06FE037C" w14:textId="77777777" w:rsidR="003F3852" w:rsidRPr="00E87D62" w:rsidRDefault="003F3852" w:rsidP="006A594F">
            <w:pPr>
              <w:pStyle w:val="TableText"/>
              <w:jc w:val="center"/>
            </w:pPr>
            <w:r>
              <w:t>10.1.1.5/30</w:t>
            </w:r>
          </w:p>
        </w:tc>
        <w:tc>
          <w:tcPr>
            <w:tcW w:w="2523" w:type="dxa"/>
            <w:tcBorders>
              <w:top w:val="nil"/>
              <w:bottom w:val="nil"/>
            </w:tcBorders>
            <w:vAlign w:val="bottom"/>
          </w:tcPr>
          <w:p w14:paraId="59D867EA" w14:textId="77777777" w:rsidR="003F3852" w:rsidRPr="00E87D62" w:rsidRDefault="003F3852" w:rsidP="006A594F">
            <w:pPr>
              <w:pStyle w:val="ConfigWindow"/>
              <w:jc w:val="center"/>
            </w:pPr>
            <w:r>
              <w:t>N/D</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6A594F">
            <w:pPr>
              <w:pStyle w:val="ConfigWindow"/>
              <w:jc w:val="center"/>
            </w:pPr>
            <w:r>
              <w:t>R2</w:t>
            </w:r>
          </w:p>
        </w:tc>
        <w:tc>
          <w:tcPr>
            <w:tcW w:w="2522" w:type="dxa"/>
            <w:vAlign w:val="bottom"/>
          </w:tcPr>
          <w:p w14:paraId="16DCDFEE" w14:textId="77777777" w:rsidR="003F3852" w:rsidRPr="00E87D62" w:rsidRDefault="003F3852" w:rsidP="006A594F">
            <w:pPr>
              <w:pStyle w:val="TableText"/>
              <w:jc w:val="center"/>
            </w:pPr>
            <w:r>
              <w:t>G0/2</w:t>
            </w:r>
          </w:p>
        </w:tc>
        <w:tc>
          <w:tcPr>
            <w:tcW w:w="2522" w:type="dxa"/>
            <w:vAlign w:val="bottom"/>
          </w:tcPr>
          <w:p w14:paraId="32876E6D" w14:textId="77777777" w:rsidR="003F3852" w:rsidRPr="00E87D62" w:rsidRDefault="003F3852" w:rsidP="006A594F">
            <w:pPr>
              <w:pStyle w:val="TableText"/>
              <w:jc w:val="center"/>
            </w:pPr>
            <w:r>
              <w:t>10.100.100.1/30</w:t>
            </w:r>
          </w:p>
        </w:tc>
        <w:tc>
          <w:tcPr>
            <w:tcW w:w="2523" w:type="dxa"/>
            <w:tcBorders>
              <w:top w:val="nil"/>
              <w:bottom w:val="single" w:sz="2" w:space="0" w:color="auto"/>
            </w:tcBorders>
            <w:vAlign w:val="bottom"/>
          </w:tcPr>
          <w:p w14:paraId="10A41195" w14:textId="77777777" w:rsidR="003F3852" w:rsidRPr="00E87D62" w:rsidRDefault="003F3852" w:rsidP="006A594F">
            <w:pPr>
              <w:pStyle w:val="ConfigWindow"/>
              <w:jc w:val="center"/>
            </w:pPr>
            <w:r>
              <w:t>N/D</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6A594F">
            <w:pPr>
              <w:pStyle w:val="TableText"/>
              <w:jc w:val="center"/>
            </w:pPr>
            <w:r>
              <w:t>R3</w:t>
            </w:r>
          </w:p>
        </w:tc>
        <w:tc>
          <w:tcPr>
            <w:tcW w:w="2522" w:type="dxa"/>
            <w:vAlign w:val="bottom"/>
          </w:tcPr>
          <w:p w14:paraId="17F2710F" w14:textId="77777777" w:rsidR="003F3852" w:rsidRPr="00E87D62" w:rsidRDefault="003F3852" w:rsidP="006A594F">
            <w:pPr>
              <w:pStyle w:val="TableText"/>
              <w:jc w:val="center"/>
            </w:pPr>
            <w:r>
              <w:t>G0/0</w:t>
            </w:r>
          </w:p>
        </w:tc>
        <w:tc>
          <w:tcPr>
            <w:tcW w:w="2522" w:type="dxa"/>
            <w:vAlign w:val="bottom"/>
          </w:tcPr>
          <w:p w14:paraId="4AE809DA" w14:textId="77777777" w:rsidR="003F3852" w:rsidRPr="00E87D62" w:rsidRDefault="003F3852" w:rsidP="006A594F">
            <w:pPr>
              <w:pStyle w:val="TableText"/>
              <w:jc w:val="center"/>
            </w:pPr>
            <w:r>
              <w:t>192.168.1.3/24</w:t>
            </w:r>
          </w:p>
        </w:tc>
        <w:tc>
          <w:tcPr>
            <w:tcW w:w="2523" w:type="dxa"/>
            <w:tcBorders>
              <w:bottom w:val="nil"/>
            </w:tcBorders>
            <w:vAlign w:val="bottom"/>
          </w:tcPr>
          <w:p w14:paraId="42CED7A2" w14:textId="77777777" w:rsidR="003F3852" w:rsidRPr="00E87D62" w:rsidRDefault="003F3852" w:rsidP="006A594F">
            <w:pPr>
              <w:pStyle w:val="TableText"/>
              <w:jc w:val="center"/>
            </w:pPr>
            <w:r>
              <w:t>N/D</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6A594F">
            <w:pPr>
              <w:pStyle w:val="ConfigWindow"/>
              <w:jc w:val="center"/>
            </w:pPr>
            <w:r>
              <w:t>R3</w:t>
            </w:r>
          </w:p>
        </w:tc>
        <w:tc>
          <w:tcPr>
            <w:tcW w:w="2522" w:type="dxa"/>
            <w:vAlign w:val="bottom"/>
          </w:tcPr>
          <w:p w14:paraId="71374785" w14:textId="77777777" w:rsidR="003F3852" w:rsidRPr="00E87D62" w:rsidRDefault="003F3852" w:rsidP="006A594F">
            <w:pPr>
              <w:pStyle w:val="TableText"/>
              <w:jc w:val="center"/>
            </w:pPr>
            <w:r>
              <w:t>G0/1</w:t>
            </w:r>
          </w:p>
        </w:tc>
        <w:tc>
          <w:tcPr>
            <w:tcW w:w="2522" w:type="dxa"/>
            <w:vAlign w:val="bottom"/>
          </w:tcPr>
          <w:p w14:paraId="70BFB89E" w14:textId="77777777" w:rsidR="003F3852" w:rsidRPr="00E87D62" w:rsidRDefault="003F3852" w:rsidP="006A594F">
            <w:pPr>
              <w:pStyle w:val="TableText"/>
              <w:jc w:val="center"/>
            </w:pPr>
            <w:r>
              <w:t>10.1.1.6/30</w:t>
            </w:r>
          </w:p>
        </w:tc>
        <w:tc>
          <w:tcPr>
            <w:tcW w:w="2523" w:type="dxa"/>
            <w:tcBorders>
              <w:top w:val="nil"/>
              <w:bottom w:val="nil"/>
            </w:tcBorders>
            <w:vAlign w:val="bottom"/>
          </w:tcPr>
          <w:p w14:paraId="061A769E" w14:textId="77777777" w:rsidR="003F3852" w:rsidRPr="00E87D62" w:rsidRDefault="003F3852" w:rsidP="006A594F">
            <w:pPr>
              <w:pStyle w:val="ConfigWindow"/>
              <w:jc w:val="center"/>
            </w:pPr>
            <w:r>
              <w:t>N/D</w:t>
            </w:r>
          </w:p>
        </w:tc>
      </w:tr>
      <w:tr w:rsidR="003F3852" w14:paraId="1229584E" w14:textId="77777777" w:rsidTr="00E54EF7">
        <w:trPr>
          <w:cantSplit/>
          <w:jc w:val="center"/>
        </w:trPr>
        <w:tc>
          <w:tcPr>
            <w:tcW w:w="2522" w:type="dxa"/>
            <w:tcBorders>
              <w:top w:val="nil"/>
            </w:tcBorders>
            <w:vAlign w:val="bottom"/>
          </w:tcPr>
          <w:p w14:paraId="3B94D936" w14:textId="77777777" w:rsidR="003F3852" w:rsidRDefault="00165186" w:rsidP="006A594F">
            <w:pPr>
              <w:pStyle w:val="ConfigWindow"/>
              <w:jc w:val="center"/>
              <w:rPr>
                <w:rFonts w:eastAsia="Calibri"/>
                <w:i w:val="0"/>
                <w:color w:val="auto"/>
                <w:sz w:val="20"/>
                <w:szCs w:val="20"/>
              </w:rPr>
            </w:pPr>
            <w:r>
              <w:t>R3</w:t>
            </w:r>
          </w:p>
          <w:p w14:paraId="2084E8D3" w14:textId="77777777" w:rsidR="00DC3326" w:rsidRPr="00DC3326" w:rsidRDefault="00DC3326" w:rsidP="00DC3326"/>
          <w:p w14:paraId="50FEF2DF" w14:textId="77777777" w:rsidR="00DC3326" w:rsidRPr="00DC3326" w:rsidRDefault="00DC3326" w:rsidP="00DC3326"/>
          <w:p w14:paraId="3E304A87" w14:textId="25E4AE49" w:rsidR="00DC3326" w:rsidRPr="00DC3326" w:rsidRDefault="00DC3326" w:rsidP="00DC3326"/>
        </w:tc>
        <w:tc>
          <w:tcPr>
            <w:tcW w:w="2522" w:type="dxa"/>
            <w:vAlign w:val="bottom"/>
          </w:tcPr>
          <w:p w14:paraId="5DA7E8F2" w14:textId="77777777" w:rsidR="003F3852" w:rsidRPr="00E87D62" w:rsidRDefault="003F3852" w:rsidP="006A594F">
            <w:pPr>
              <w:pStyle w:val="TableText"/>
              <w:jc w:val="center"/>
            </w:pPr>
            <w:r>
              <w:t>G0/2</w:t>
            </w:r>
          </w:p>
        </w:tc>
        <w:tc>
          <w:tcPr>
            <w:tcW w:w="2522" w:type="dxa"/>
            <w:vAlign w:val="bottom"/>
          </w:tcPr>
          <w:p w14:paraId="0DA065D5" w14:textId="77777777" w:rsidR="003F3852" w:rsidRPr="00E87D62" w:rsidRDefault="003F3852" w:rsidP="006A594F">
            <w:pPr>
              <w:pStyle w:val="TableText"/>
              <w:jc w:val="center"/>
            </w:pPr>
            <w:r>
              <w:t>10.1.1.10/30</w:t>
            </w:r>
          </w:p>
        </w:tc>
        <w:tc>
          <w:tcPr>
            <w:tcW w:w="2523" w:type="dxa"/>
            <w:tcBorders>
              <w:top w:val="nil"/>
            </w:tcBorders>
            <w:vAlign w:val="bottom"/>
          </w:tcPr>
          <w:p w14:paraId="5D6F4EA8" w14:textId="77777777" w:rsidR="003F3852" w:rsidRPr="00E87D62" w:rsidRDefault="003F3852" w:rsidP="006A594F">
            <w:pPr>
              <w:pStyle w:val="ConfigWindow"/>
              <w:jc w:val="center"/>
            </w:pPr>
            <w:r>
              <w:t>No corresponde</w:t>
            </w:r>
          </w:p>
        </w:tc>
      </w:tr>
      <w:tr w:rsidR="003F3852" w14:paraId="0C0ECDA1" w14:textId="77777777" w:rsidTr="008404DC">
        <w:trPr>
          <w:cantSplit/>
          <w:trHeight w:val="316"/>
          <w:jc w:val="center"/>
        </w:trPr>
        <w:tc>
          <w:tcPr>
            <w:tcW w:w="2522" w:type="dxa"/>
            <w:vAlign w:val="bottom"/>
          </w:tcPr>
          <w:p w14:paraId="572D5092" w14:textId="7F0B7F2C" w:rsidR="00DC3326" w:rsidRPr="00DC3326" w:rsidRDefault="003F3852" w:rsidP="008404DC">
            <w:pPr>
              <w:pStyle w:val="TableText"/>
              <w:jc w:val="center"/>
            </w:pPr>
            <w:r>
              <w:lastRenderedPageBreak/>
              <w:t>I-Net</w:t>
            </w:r>
          </w:p>
        </w:tc>
        <w:tc>
          <w:tcPr>
            <w:tcW w:w="2522" w:type="dxa"/>
            <w:vAlign w:val="bottom"/>
          </w:tcPr>
          <w:p w14:paraId="0078DFA3" w14:textId="77777777" w:rsidR="003F3852" w:rsidRDefault="003F3852" w:rsidP="006A594F">
            <w:pPr>
              <w:pStyle w:val="TableText"/>
              <w:jc w:val="center"/>
            </w:pPr>
            <w:r>
              <w:t>G0/1</w:t>
            </w:r>
          </w:p>
        </w:tc>
        <w:tc>
          <w:tcPr>
            <w:tcW w:w="2522" w:type="dxa"/>
            <w:vAlign w:val="bottom"/>
          </w:tcPr>
          <w:p w14:paraId="38282796" w14:textId="77777777" w:rsidR="003F3852" w:rsidRDefault="003F3852" w:rsidP="006A594F">
            <w:pPr>
              <w:pStyle w:val="TableText"/>
              <w:jc w:val="center"/>
            </w:pPr>
            <w:r>
              <w:t>10.100.100.2/30</w:t>
            </w:r>
          </w:p>
        </w:tc>
        <w:tc>
          <w:tcPr>
            <w:tcW w:w="2523" w:type="dxa"/>
            <w:vAlign w:val="bottom"/>
          </w:tcPr>
          <w:p w14:paraId="7783883F" w14:textId="77777777" w:rsidR="003F3852" w:rsidRDefault="003F3852" w:rsidP="006A594F">
            <w:pPr>
              <w:pStyle w:val="TableText"/>
              <w:jc w:val="center"/>
            </w:pPr>
            <w:r>
              <w:t>No corresponde</w:t>
            </w:r>
          </w:p>
        </w:tc>
      </w:tr>
      <w:tr w:rsidR="003F3852" w14:paraId="1B4D855A" w14:textId="77777777" w:rsidTr="00730C86">
        <w:trPr>
          <w:cantSplit/>
          <w:jc w:val="center"/>
        </w:trPr>
        <w:tc>
          <w:tcPr>
            <w:tcW w:w="2522" w:type="dxa"/>
            <w:vAlign w:val="bottom"/>
          </w:tcPr>
          <w:p w14:paraId="2EF34CF7" w14:textId="77777777" w:rsidR="003F3852" w:rsidRDefault="003F3852" w:rsidP="006A594F">
            <w:pPr>
              <w:pStyle w:val="TableText"/>
              <w:jc w:val="center"/>
            </w:pPr>
            <w:r>
              <w:t>Puerta de enlace virtual HSRP</w:t>
            </w:r>
          </w:p>
        </w:tc>
        <w:tc>
          <w:tcPr>
            <w:tcW w:w="2522" w:type="dxa"/>
            <w:vAlign w:val="bottom"/>
          </w:tcPr>
          <w:p w14:paraId="46DC7167" w14:textId="77777777" w:rsidR="003F3852" w:rsidRDefault="003F3852" w:rsidP="006A594F">
            <w:pPr>
              <w:pStyle w:val="TableText"/>
              <w:jc w:val="center"/>
            </w:pPr>
            <w:r>
              <w:t>Laboratorios</w:t>
            </w:r>
          </w:p>
        </w:tc>
        <w:tc>
          <w:tcPr>
            <w:tcW w:w="2522" w:type="dxa"/>
            <w:vAlign w:val="bottom"/>
          </w:tcPr>
          <w:p w14:paraId="11F755D0" w14:textId="77777777" w:rsidR="003F3852" w:rsidRDefault="003F3852" w:rsidP="006A594F">
            <w:pPr>
              <w:pStyle w:val="TableText"/>
              <w:jc w:val="center"/>
            </w:pPr>
            <w:r>
              <w:t>192.168.1.254/24</w:t>
            </w:r>
          </w:p>
        </w:tc>
        <w:tc>
          <w:tcPr>
            <w:tcW w:w="2523" w:type="dxa"/>
            <w:vAlign w:val="bottom"/>
          </w:tcPr>
          <w:p w14:paraId="58A3B46C" w14:textId="77777777" w:rsidR="003F3852" w:rsidRDefault="003F3852" w:rsidP="006A594F">
            <w:pPr>
              <w:pStyle w:val="TableText"/>
              <w:jc w:val="center"/>
            </w:pPr>
            <w:r>
              <w:t>N/D</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6A594F">
            <w:pPr>
              <w:pStyle w:val="TableText"/>
              <w:jc w:val="center"/>
            </w:pPr>
            <w:r>
              <w:t>S1</w:t>
            </w:r>
          </w:p>
        </w:tc>
        <w:tc>
          <w:tcPr>
            <w:tcW w:w="2522" w:type="dxa"/>
            <w:vAlign w:val="bottom"/>
          </w:tcPr>
          <w:p w14:paraId="40713C5E" w14:textId="77777777" w:rsidR="003F3852" w:rsidRPr="00E87D62" w:rsidRDefault="003F3852" w:rsidP="006A594F">
            <w:pPr>
              <w:pStyle w:val="TableText"/>
              <w:jc w:val="center"/>
            </w:pPr>
            <w:r>
              <w:t>VLAN 1</w:t>
            </w:r>
          </w:p>
        </w:tc>
        <w:tc>
          <w:tcPr>
            <w:tcW w:w="2522" w:type="dxa"/>
            <w:vAlign w:val="bottom"/>
          </w:tcPr>
          <w:p w14:paraId="5325B6AB" w14:textId="77777777" w:rsidR="003F3852" w:rsidRPr="00E87D62" w:rsidRDefault="003F3852" w:rsidP="006A594F">
            <w:pPr>
              <w:pStyle w:val="TableText"/>
              <w:jc w:val="center"/>
            </w:pPr>
            <w:r>
              <w:t>192.168.1.11/24</w:t>
            </w:r>
          </w:p>
        </w:tc>
        <w:tc>
          <w:tcPr>
            <w:tcW w:w="2523" w:type="dxa"/>
            <w:vAlign w:val="bottom"/>
          </w:tcPr>
          <w:p w14:paraId="68DD93C3" w14:textId="77777777" w:rsidR="003F3852" w:rsidRPr="00E87D62" w:rsidRDefault="003F3852" w:rsidP="006A594F">
            <w:pPr>
              <w:pStyle w:val="TableText"/>
              <w:jc w:val="center"/>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6A594F">
            <w:pPr>
              <w:pStyle w:val="TableText"/>
              <w:jc w:val="center"/>
            </w:pPr>
            <w:r>
              <w:t>S3</w:t>
            </w:r>
          </w:p>
        </w:tc>
        <w:tc>
          <w:tcPr>
            <w:tcW w:w="2522" w:type="dxa"/>
            <w:vAlign w:val="bottom"/>
          </w:tcPr>
          <w:p w14:paraId="1049D80E" w14:textId="77777777" w:rsidR="003F3852" w:rsidRPr="00E87D62" w:rsidRDefault="003F3852" w:rsidP="006A594F">
            <w:pPr>
              <w:pStyle w:val="TableText"/>
              <w:jc w:val="center"/>
            </w:pPr>
            <w:r>
              <w:t>VLAN 1</w:t>
            </w:r>
          </w:p>
        </w:tc>
        <w:tc>
          <w:tcPr>
            <w:tcW w:w="2522" w:type="dxa"/>
            <w:vAlign w:val="bottom"/>
          </w:tcPr>
          <w:p w14:paraId="7BF23BDE" w14:textId="77777777" w:rsidR="003F3852" w:rsidRPr="00E87D62" w:rsidRDefault="003F3852" w:rsidP="006A594F">
            <w:pPr>
              <w:pStyle w:val="TableText"/>
              <w:jc w:val="center"/>
            </w:pPr>
            <w:r>
              <w:t>192.168.1.13/24</w:t>
            </w:r>
          </w:p>
        </w:tc>
        <w:tc>
          <w:tcPr>
            <w:tcW w:w="2523" w:type="dxa"/>
            <w:vAlign w:val="bottom"/>
          </w:tcPr>
          <w:p w14:paraId="16EFA8FD" w14:textId="77777777" w:rsidR="003F3852" w:rsidRPr="00E87D62" w:rsidRDefault="003F3852" w:rsidP="006A594F">
            <w:pPr>
              <w:pStyle w:val="TableText"/>
              <w:jc w:val="center"/>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6A594F">
            <w:pPr>
              <w:pStyle w:val="TableText"/>
              <w:jc w:val="center"/>
            </w:pPr>
            <w:r>
              <w:t>PC-A</w:t>
            </w:r>
          </w:p>
        </w:tc>
        <w:tc>
          <w:tcPr>
            <w:tcW w:w="2522" w:type="dxa"/>
            <w:vAlign w:val="bottom"/>
          </w:tcPr>
          <w:p w14:paraId="005F753F" w14:textId="77777777" w:rsidR="003F3852" w:rsidRPr="00E87D62" w:rsidRDefault="003F3852" w:rsidP="006A594F">
            <w:pPr>
              <w:pStyle w:val="TableText"/>
              <w:jc w:val="center"/>
            </w:pPr>
            <w:r>
              <w:t>NIC</w:t>
            </w:r>
          </w:p>
        </w:tc>
        <w:tc>
          <w:tcPr>
            <w:tcW w:w="2522" w:type="dxa"/>
            <w:vAlign w:val="bottom"/>
          </w:tcPr>
          <w:p w14:paraId="69219494" w14:textId="77777777" w:rsidR="003F3852" w:rsidRPr="00E87D62" w:rsidRDefault="003F3852" w:rsidP="006A594F">
            <w:pPr>
              <w:pStyle w:val="TableText"/>
              <w:jc w:val="center"/>
            </w:pPr>
            <w:r>
              <w:t>192.168.1.101/24</w:t>
            </w:r>
          </w:p>
        </w:tc>
        <w:tc>
          <w:tcPr>
            <w:tcW w:w="2523" w:type="dxa"/>
            <w:vAlign w:val="bottom"/>
          </w:tcPr>
          <w:p w14:paraId="484DCF6D" w14:textId="77777777" w:rsidR="003F3852" w:rsidRPr="00E87D62" w:rsidRDefault="003F3852" w:rsidP="006A594F">
            <w:pPr>
              <w:pStyle w:val="TableText"/>
              <w:jc w:val="center"/>
            </w:pPr>
            <w:r>
              <w:t>192.168.1.1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6A594F">
            <w:pPr>
              <w:pStyle w:val="TableText"/>
              <w:jc w:val="center"/>
            </w:pPr>
            <w:r>
              <w:t>PC-B</w:t>
            </w:r>
          </w:p>
        </w:tc>
        <w:tc>
          <w:tcPr>
            <w:tcW w:w="2522" w:type="dxa"/>
            <w:vAlign w:val="bottom"/>
          </w:tcPr>
          <w:p w14:paraId="7887B2F9" w14:textId="77777777" w:rsidR="003F3852" w:rsidRPr="00E87D62" w:rsidRDefault="003F3852" w:rsidP="006A594F">
            <w:pPr>
              <w:pStyle w:val="TableText"/>
              <w:jc w:val="center"/>
            </w:pPr>
            <w:r>
              <w:t>NIC</w:t>
            </w:r>
          </w:p>
        </w:tc>
        <w:tc>
          <w:tcPr>
            <w:tcW w:w="2522" w:type="dxa"/>
            <w:vAlign w:val="bottom"/>
          </w:tcPr>
          <w:p w14:paraId="08E9F412" w14:textId="77777777" w:rsidR="003F3852" w:rsidRPr="00E87D62" w:rsidRDefault="003F3852" w:rsidP="006A594F">
            <w:pPr>
              <w:pStyle w:val="TableText"/>
              <w:jc w:val="center"/>
            </w:pPr>
            <w:r>
              <w:t>192.168.1.103/24</w:t>
            </w:r>
          </w:p>
        </w:tc>
        <w:tc>
          <w:tcPr>
            <w:tcW w:w="2523" w:type="dxa"/>
            <w:vAlign w:val="bottom"/>
          </w:tcPr>
          <w:p w14:paraId="12450286" w14:textId="77777777" w:rsidR="003F3852" w:rsidRPr="00E87D62" w:rsidRDefault="003F3852" w:rsidP="006A594F">
            <w:pPr>
              <w:pStyle w:val="TableText"/>
              <w:jc w:val="center"/>
            </w:pPr>
            <w:r>
              <w:t>192.168.1.3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6A594F">
            <w:pPr>
              <w:pStyle w:val="TableText"/>
              <w:jc w:val="center"/>
            </w:pPr>
            <w:r>
              <w:t>Servidor web</w:t>
            </w:r>
          </w:p>
        </w:tc>
        <w:tc>
          <w:tcPr>
            <w:tcW w:w="2522" w:type="dxa"/>
            <w:vAlign w:val="bottom"/>
          </w:tcPr>
          <w:p w14:paraId="48D6397A" w14:textId="77777777" w:rsidR="003F3852" w:rsidRPr="00E87D62" w:rsidRDefault="003F3852" w:rsidP="006A594F">
            <w:pPr>
              <w:pStyle w:val="TableText"/>
              <w:jc w:val="center"/>
            </w:pPr>
            <w:r>
              <w:t>NIC</w:t>
            </w:r>
          </w:p>
        </w:tc>
        <w:tc>
          <w:tcPr>
            <w:tcW w:w="2522" w:type="dxa"/>
            <w:vAlign w:val="bottom"/>
          </w:tcPr>
          <w:p w14:paraId="5D67D6EF" w14:textId="77777777" w:rsidR="003F3852" w:rsidRPr="00E87D62" w:rsidRDefault="003F3852" w:rsidP="006A594F">
            <w:pPr>
              <w:pStyle w:val="TableText"/>
              <w:jc w:val="center"/>
            </w:pPr>
            <w:r>
              <w:t>209.165.200.226/27</w:t>
            </w:r>
          </w:p>
        </w:tc>
        <w:tc>
          <w:tcPr>
            <w:tcW w:w="2523" w:type="dxa"/>
            <w:vAlign w:val="bottom"/>
          </w:tcPr>
          <w:p w14:paraId="73AD71F4" w14:textId="77777777" w:rsidR="003F3852" w:rsidRPr="00E87D62" w:rsidRDefault="003F3852" w:rsidP="006A594F">
            <w:pPr>
              <w:pStyle w:val="TableText"/>
              <w:jc w:val="center"/>
            </w:pPr>
            <w:r>
              <w:t>209.165.100.225</w:t>
            </w:r>
          </w:p>
        </w:tc>
      </w:tr>
    </w:tbl>
    <w:p w14:paraId="023286F2" w14:textId="77777777" w:rsidR="0099038A" w:rsidRPr="0099038A" w:rsidRDefault="003F3852" w:rsidP="0099038A">
      <w:pPr>
        <w:pStyle w:val="BodyTextL25"/>
      </w:pPr>
      <w:r>
        <w:rPr>
          <w:b/>
        </w:rPr>
        <w:t>Nota:</w:t>
      </w:r>
      <w:r>
        <w:t xml:space="preserve"> El router I-Net está presente en la nube de Internet y no se puede acceder en esta actividad. </w:t>
      </w:r>
    </w:p>
    <w:p w14:paraId="676FAFCE" w14:textId="77777777" w:rsidR="00D778DF" w:rsidRPr="00E70096" w:rsidRDefault="00D778DF" w:rsidP="00D452F4">
      <w:pPr>
        <w:pStyle w:val="Heading1"/>
      </w:pPr>
      <w:r>
        <w:t>Objetivos</w:t>
      </w:r>
    </w:p>
    <w:p w14:paraId="42B84D07" w14:textId="77777777" w:rsidR="00E70096" w:rsidRPr="00E70096" w:rsidRDefault="0099038A" w:rsidP="00DC3326">
      <w:pPr>
        <w:pStyle w:val="BodyTextL25"/>
        <w:spacing w:line="300" w:lineRule="exact"/>
        <w:ind w:left="357"/>
        <w:jc w:val="both"/>
      </w:pPr>
      <w:r>
        <w:t xml:space="preserve">En esta actividad Packet Tracer, aprenderá a configurar </w:t>
      </w:r>
      <w:r w:rsidRPr="00DC3326">
        <w:rPr>
          <w:b/>
          <w:bCs/>
        </w:rPr>
        <w:t>Hot Standby Router Protocol (HSRP)</w:t>
      </w:r>
      <w:r>
        <w:t xml:space="preserve"> para proporcionar dispositivos de puerta de enlace predeterminados redundantes a hosts en LAN. Después de configurar HSRP, probará la configuración para comprobar que los hosts pueden utilizar la puerta de enlace predeterminada redundante si el dispositivo de puerta de enlace actual no está disponible.</w:t>
      </w:r>
    </w:p>
    <w:p w14:paraId="336FD232" w14:textId="77777777" w:rsidR="00D778DF" w:rsidRDefault="00A2073B" w:rsidP="00075EA9">
      <w:pPr>
        <w:pStyle w:val="Bulletlevel1"/>
      </w:pPr>
      <w:r>
        <w:t>Configure un router activo HSRP.</w:t>
      </w:r>
    </w:p>
    <w:p w14:paraId="63DF9B08" w14:textId="77777777" w:rsidR="00D778DF" w:rsidRDefault="00A2073B" w:rsidP="00075EA9">
      <w:pPr>
        <w:pStyle w:val="Bulletlevel1"/>
      </w:pPr>
      <w:r>
        <w:t>Configure un router en espera HSRP.</w:t>
      </w:r>
    </w:p>
    <w:p w14:paraId="144B7E11" w14:textId="77777777" w:rsidR="00D778DF" w:rsidRPr="004C0909" w:rsidRDefault="00A2073B" w:rsidP="00075EA9">
      <w:pPr>
        <w:pStyle w:val="Bulletlevel1"/>
      </w:pPr>
      <w:r>
        <w:t>Verifique la operación HSRP.</w:t>
      </w:r>
    </w:p>
    <w:p w14:paraId="2F3004D4" w14:textId="65BBE2BC" w:rsidR="00D778DF" w:rsidRDefault="00D778DF" w:rsidP="00D452F4">
      <w:pPr>
        <w:pStyle w:val="Heading1"/>
      </w:pPr>
      <w:r>
        <w:t>Antecedentes</w:t>
      </w:r>
      <w:r w:rsidR="00DC3326">
        <w:t xml:space="preserve"> </w:t>
      </w:r>
      <w:r>
        <w:t>/</w:t>
      </w:r>
      <w:r w:rsidR="00DC3326">
        <w:t xml:space="preserve"> </w:t>
      </w:r>
      <w:r>
        <w:t>Escenario</w:t>
      </w:r>
    </w:p>
    <w:p w14:paraId="60360AC3" w14:textId="3960973E" w:rsidR="0099038A" w:rsidRDefault="0099038A" w:rsidP="00DC3326">
      <w:pPr>
        <w:pStyle w:val="BodyTextL25"/>
        <w:spacing w:line="300" w:lineRule="exact"/>
        <w:ind w:left="357"/>
        <w:jc w:val="both"/>
      </w:pPr>
      <w:r w:rsidRPr="00DC3326">
        <w:rPr>
          <w:b/>
          <w:bCs/>
        </w:rPr>
        <w:t>Los protocolos de redundancia de primer salto (FHRP)</w:t>
      </w:r>
      <w:r>
        <w:t xml:space="preserve"> proporcionan puertas de enlace predeterminadas redundantes para dispositivos finales sin necesidad de configuración adicional del usuario final. Al usar un FHRP, dos o más routers pueden compartir la misma dirección IP virtual y dirección MAC y pueden actuar como un solo router virtual. Los hosts de la red se configuran con una dirección IP compartida como puerta de enlace predeterminada. En esta actividad, configurará el </w:t>
      </w:r>
      <w:r w:rsidR="006A594F">
        <w:t>p</w:t>
      </w:r>
      <w:r>
        <w:t xml:space="preserve">rotocolo </w:t>
      </w:r>
      <w:r w:rsidR="006A594F" w:rsidRPr="00DC3326">
        <w:rPr>
          <w:b/>
          <w:bCs/>
        </w:rPr>
        <w:t>HSRP (Hot Standby Router Protocol)</w:t>
      </w:r>
      <w:r w:rsidR="006A594F">
        <w:t xml:space="preserve"> </w:t>
      </w:r>
      <w:r>
        <w:t xml:space="preserve">de Cisco, que es un </w:t>
      </w:r>
      <w:r w:rsidRPr="00DC3326">
        <w:rPr>
          <w:b/>
          <w:bCs/>
        </w:rPr>
        <w:t>FHRP</w:t>
      </w:r>
      <w:r>
        <w:t>.</w:t>
      </w:r>
    </w:p>
    <w:p w14:paraId="1447BB33" w14:textId="77777777" w:rsidR="00AC5988" w:rsidRDefault="00A2073B" w:rsidP="00DC3326">
      <w:pPr>
        <w:pStyle w:val="BodyTextL25"/>
        <w:spacing w:line="300" w:lineRule="exact"/>
        <w:ind w:left="357"/>
        <w:jc w:val="both"/>
      </w:pPr>
      <w:r>
        <w:t xml:space="preserve">Configurará </w:t>
      </w:r>
      <w:r w:rsidRPr="00DC3326">
        <w:rPr>
          <w:b/>
          <w:bCs/>
        </w:rPr>
        <w:t>HSRP</w:t>
      </w:r>
      <w:r>
        <w:t xml:space="preserve"> en los routers R1 y R3, que sirven como puertas de enlace predeterminadas para los hosts en LAN 1 y LAN 2. Al configurar HSRP, creará una puerta de enlace virtual que utilice la misma dirección de puerta de enlace predeterminada para los hosts de ambas LAN. Si un router de puerta de enlace deja de estar disponible, el segundo router se hará cargo con la misma dirección de puerta de enlace predeterminada que utilizó el primer router. Dado que los hosts de las LAN están configurados con la dirección IP de la puerta de enlace virtual como puerta de enlace predeterminada, los hosts recuperarán la conectividad a las redes remotas después de que HSRP active el router restante.</w:t>
      </w:r>
    </w:p>
    <w:p w14:paraId="1EE55DA2" w14:textId="77777777" w:rsidR="00125806" w:rsidRDefault="00125806" w:rsidP="00D452F4">
      <w:pPr>
        <w:pStyle w:val="Heading1"/>
      </w:pPr>
      <w:r>
        <w:lastRenderedPageBreak/>
        <w:t>Instrucciones</w:t>
      </w:r>
    </w:p>
    <w:p w14:paraId="6045DBFA" w14:textId="77777777" w:rsidR="00103401" w:rsidRDefault="00F131B7" w:rsidP="00103401">
      <w:pPr>
        <w:pStyle w:val="Heading2"/>
      </w:pPr>
      <w:r>
        <w:t>Verificar la conectividad</w:t>
      </w:r>
    </w:p>
    <w:p w14:paraId="7314F4A3" w14:textId="77777777" w:rsidR="00F131B7" w:rsidRDefault="00F131B7" w:rsidP="00F131B7">
      <w:pPr>
        <w:pStyle w:val="Heading3"/>
      </w:pPr>
      <w:r>
        <w:t>Rastree la ruta al servidor web desde la PC-A.</w:t>
      </w:r>
    </w:p>
    <w:p w14:paraId="05FA03DC" w14:textId="77777777" w:rsidR="00F131B7" w:rsidRDefault="00F131B7" w:rsidP="00F131B7">
      <w:pPr>
        <w:pStyle w:val="SubStepAlpha"/>
      </w:pPr>
      <w:r>
        <w:t>Vaya al escritorio de PC-A y abra un símbolo del sistema.</w:t>
      </w:r>
    </w:p>
    <w:p w14:paraId="6372BF19" w14:textId="77777777" w:rsidR="00F131B7" w:rsidRDefault="00F131B7" w:rsidP="00F131B7">
      <w:pPr>
        <w:pStyle w:val="SubStepAlpha"/>
      </w:pPr>
      <w:r>
        <w:t xml:space="preserve">Rastree la ruta de acceso desde PC-A al servidor web ejecutando el comando </w:t>
      </w:r>
      <w:r w:rsidRPr="00730C86">
        <w:rPr>
          <w:b/>
        </w:rPr>
        <w:t>tracert 209.165.200.226</w:t>
      </w:r>
      <w:r>
        <w:t xml:space="preserve"> .</w:t>
      </w:r>
    </w:p>
    <w:p w14:paraId="441A1A6B" w14:textId="77777777" w:rsidR="00730C86" w:rsidRDefault="00730C86" w:rsidP="00730C86">
      <w:pPr>
        <w:pStyle w:val="Heading4"/>
      </w:pPr>
      <w:r>
        <w:t>Pregunta:</w:t>
      </w:r>
    </w:p>
    <w:p w14:paraId="387449C5" w14:textId="6C7F8E8D" w:rsidR="00F131B7" w:rsidRDefault="00107663" w:rsidP="00730C86">
      <w:pPr>
        <w:pStyle w:val="BodyTextL50"/>
        <w:spacing w:before="0"/>
      </w:pPr>
      <w:r>
        <w:t>¿Qué dispositivos están en la ruta de acceso desde PC-A al servidor Web? Utilice la tabla de direcciones para determinar los nombres de dispositivos.</w:t>
      </w:r>
      <w:r w:rsidR="00DC3326">
        <w:t xml:space="preserve"> </w:t>
      </w:r>
    </w:p>
    <w:p w14:paraId="603EEEAB" w14:textId="357DADF6" w:rsidR="00730C86" w:rsidRDefault="00730C86" w:rsidP="00DC3326">
      <w:pPr>
        <w:pStyle w:val="AnswerLineL50"/>
        <w:pBdr>
          <w:bottom w:val="single" w:sz="4" w:space="1" w:color="auto"/>
        </w:pBdr>
      </w:pPr>
      <w:r>
        <w:t>Escriba sus respuestas aquí.</w:t>
      </w:r>
      <w:r w:rsidR="00DC3326">
        <w:t>_______________</w:t>
      </w:r>
    </w:p>
    <w:p w14:paraId="4B1D558D" w14:textId="77777777" w:rsidR="00107663" w:rsidRDefault="00107663" w:rsidP="00107663">
      <w:pPr>
        <w:pStyle w:val="Heading3"/>
      </w:pPr>
      <w:r>
        <w:t>Trace la ruta al servidor web desde la PC-B.</w:t>
      </w:r>
    </w:p>
    <w:p w14:paraId="3F67DD69" w14:textId="77777777" w:rsidR="00107663" w:rsidRDefault="00107663" w:rsidP="00730C86">
      <w:pPr>
        <w:pStyle w:val="BodyTextL25"/>
      </w:pPr>
      <w:r>
        <w:t>Repita el proceso en el paso 1 desde PC-B.</w:t>
      </w:r>
    </w:p>
    <w:p w14:paraId="0EA5E129" w14:textId="77777777" w:rsidR="00730C86" w:rsidRDefault="00730C86" w:rsidP="00730C86">
      <w:pPr>
        <w:pStyle w:val="Heading4"/>
      </w:pPr>
      <w:r>
        <w:t>Pregunta:</w:t>
      </w:r>
    </w:p>
    <w:p w14:paraId="0CBB9779" w14:textId="77777777" w:rsidR="00107663" w:rsidRDefault="00107663" w:rsidP="00730C86">
      <w:pPr>
        <w:pStyle w:val="BodyTextL25"/>
        <w:spacing w:before="0"/>
      </w:pPr>
      <w:r>
        <w:t>¿Qué dispositivos están en la ruta de acceso desde PC-B al servidor Web?</w:t>
      </w:r>
    </w:p>
    <w:p w14:paraId="13AEAB91" w14:textId="77777777" w:rsidR="00F21EA8" w:rsidRDefault="00F21EA8" w:rsidP="00DC3326">
      <w:pPr>
        <w:pStyle w:val="AnswerLineL25"/>
        <w:pBdr>
          <w:bottom w:val="single" w:sz="4" w:space="1" w:color="auto"/>
        </w:pBdr>
      </w:pPr>
      <w:r>
        <w:t>Escriba sus respuestas aquí.</w:t>
      </w:r>
    </w:p>
    <w:p w14:paraId="102F2423" w14:textId="77777777" w:rsidR="00EF17CA" w:rsidRDefault="00107663" w:rsidP="00EF17CA">
      <w:pPr>
        <w:pStyle w:val="Heading3"/>
      </w:pPr>
      <w:r>
        <w:t>Observe el comportamiento de la red cuando R3 deja de estar disponible.</w:t>
      </w:r>
    </w:p>
    <w:p w14:paraId="7B8A0896" w14:textId="77777777" w:rsidR="00107663" w:rsidRDefault="00EF17CA" w:rsidP="008124B8">
      <w:pPr>
        <w:pStyle w:val="SubStepAlpha"/>
        <w:jc w:val="both"/>
      </w:pPr>
      <w:r>
        <w:t xml:space="preserve">Seleccione la herramienta de eliminación de la barra de herramientas Packet Tracer y elimine el vínculo entre </w:t>
      </w:r>
      <w:r w:rsidR="00107663" w:rsidRPr="004E2B2F">
        <w:rPr>
          <w:b/>
        </w:rPr>
        <w:t>R3</w:t>
      </w:r>
      <w:r>
        <w:t xml:space="preserve"> y </w:t>
      </w:r>
      <w:r>
        <w:rPr>
          <w:b/>
        </w:rPr>
        <w:t>S3</w:t>
      </w:r>
      <w:r>
        <w:t xml:space="preserve"> .</w:t>
      </w:r>
    </w:p>
    <w:p w14:paraId="79785355" w14:textId="77777777" w:rsidR="00EF17CA" w:rsidRDefault="00EF17CA" w:rsidP="008124B8">
      <w:pPr>
        <w:pStyle w:val="SubStepAlpha"/>
        <w:jc w:val="both"/>
      </w:pPr>
      <w:r>
        <w:t xml:space="preserve">Abra un símbolo del sistema en PC-B. Ejecute el comando </w:t>
      </w:r>
      <w:r w:rsidRPr="00EF17CA">
        <w:rPr>
          <w:b/>
        </w:rPr>
        <w:t>tracert</w:t>
      </w:r>
      <w:r>
        <w:t xml:space="preserve"> con el servidor Web como destino.</w:t>
      </w:r>
    </w:p>
    <w:p w14:paraId="1821D300" w14:textId="77777777" w:rsidR="00730C86" w:rsidRDefault="00EF17CA" w:rsidP="008124B8">
      <w:pPr>
        <w:pStyle w:val="SubStepAlpha"/>
        <w:jc w:val="both"/>
      </w:pPr>
      <w:r>
        <w:t>Compare la salida actual con la salida del comando del paso 2.</w:t>
      </w:r>
    </w:p>
    <w:p w14:paraId="64A868DC" w14:textId="77777777" w:rsidR="00730C86" w:rsidRDefault="00730C86" w:rsidP="008124B8">
      <w:pPr>
        <w:pStyle w:val="Heading4"/>
        <w:jc w:val="both"/>
      </w:pPr>
      <w:r>
        <w:t>Pregunta:</w:t>
      </w:r>
    </w:p>
    <w:p w14:paraId="2BCBB32A" w14:textId="77777777" w:rsidR="00107663" w:rsidRDefault="00107663" w:rsidP="008124B8">
      <w:pPr>
        <w:pStyle w:val="BodyTextL50"/>
        <w:spacing w:before="0"/>
        <w:jc w:val="both"/>
      </w:pPr>
      <w:r>
        <w:t>¿Cuáles son los resultados?</w:t>
      </w:r>
    </w:p>
    <w:p w14:paraId="17F076EB" w14:textId="77777777" w:rsidR="001C357F" w:rsidRPr="00DC3326" w:rsidRDefault="001C357F" w:rsidP="008124B8">
      <w:pPr>
        <w:pStyle w:val="BodyTextL50"/>
        <w:spacing w:before="0"/>
        <w:jc w:val="both"/>
        <w:rPr>
          <w:b/>
          <w:u w:val="single"/>
        </w:rPr>
      </w:pPr>
      <w:r w:rsidRPr="00DC3326">
        <w:rPr>
          <w:b/>
          <w:u w:val="single"/>
        </w:rPr>
        <w:t>El comando tracert no puede determinar la ruta de acceso al servidor Web porque la ruta de acceso se ha roto.</w:t>
      </w:r>
    </w:p>
    <w:p w14:paraId="7F0EC925" w14:textId="77777777" w:rsidR="00107663" w:rsidRDefault="00107663" w:rsidP="008124B8">
      <w:pPr>
        <w:pStyle w:val="SubStepAlpha"/>
        <w:jc w:val="both"/>
      </w:pPr>
      <w:r>
        <w:t xml:space="preserve"> Haga clic en el icono </w:t>
      </w:r>
      <w:r w:rsidR="001C357F" w:rsidRPr="001C357F">
        <w:rPr>
          <w:b/>
        </w:rPr>
        <w:t>Conexiones</w:t>
      </w:r>
      <w:r>
        <w:t xml:space="preserve"> en la esquina inferior izquierda de la ventana PT. Localice y seleccione el icono </w:t>
      </w:r>
      <w:r w:rsidR="001C357F" w:rsidRPr="001C357F">
        <w:rPr>
          <w:b/>
        </w:rPr>
        <w:t>Cobre Strait-Through</w:t>
      </w:r>
      <w:r>
        <w:t xml:space="preserve"> en la paleta de tipos de conexión.</w:t>
      </w:r>
    </w:p>
    <w:p w14:paraId="75477DFC" w14:textId="693DA059" w:rsidR="001C357F" w:rsidRDefault="001C357F" w:rsidP="008124B8">
      <w:pPr>
        <w:pStyle w:val="SubStepAlpha"/>
        <w:jc w:val="both"/>
      </w:pPr>
      <w:r>
        <w:t xml:space="preserve">Haga clic en </w:t>
      </w:r>
      <w:r>
        <w:rPr>
          <w:b/>
        </w:rPr>
        <w:t>S3</w:t>
      </w:r>
      <w:r>
        <w:t xml:space="preserve"> y seleccione el puerto </w:t>
      </w:r>
      <w:r>
        <w:rPr>
          <w:b/>
        </w:rPr>
        <w:t>Gigbitethernet0/2</w:t>
      </w:r>
      <w:r>
        <w:t xml:space="preserve"> . Haga clic en </w:t>
      </w:r>
      <w:r w:rsidRPr="001C357F">
        <w:rPr>
          <w:b/>
        </w:rPr>
        <w:t>R3</w:t>
      </w:r>
      <w:r>
        <w:t xml:space="preserve"> y seleccione el puerto </w:t>
      </w:r>
      <w:r>
        <w:rPr>
          <w:b/>
        </w:rPr>
        <w:t>Gigabite</w:t>
      </w:r>
      <w:r w:rsidR="00B87691">
        <w:rPr>
          <w:b/>
        </w:rPr>
        <w:t>t</w:t>
      </w:r>
      <w:r>
        <w:rPr>
          <w:b/>
        </w:rPr>
        <w:t>hernet0/0</w:t>
      </w:r>
      <w:r>
        <w:t xml:space="preserve"> .</w:t>
      </w:r>
    </w:p>
    <w:p w14:paraId="52B91BF7" w14:textId="77777777" w:rsidR="001C357F" w:rsidRDefault="001C357F" w:rsidP="008124B8">
      <w:pPr>
        <w:pStyle w:val="SubStepAlpha"/>
        <w:jc w:val="both"/>
      </w:pPr>
      <w:r>
        <w:t>Después de que las luces de vínculo en la conexión estén verdes, pruebe la conexión haciendo ping al servidor Web. El ping debería realizarse correctamente.</w:t>
      </w:r>
    </w:p>
    <w:p w14:paraId="2272B078" w14:textId="77777777" w:rsidR="00666BFB" w:rsidRDefault="00666BFB" w:rsidP="00666BFB">
      <w:pPr>
        <w:pStyle w:val="Heading2"/>
      </w:pPr>
      <w:r>
        <w:t>Configurar routers HSRP activos y en espera</w:t>
      </w:r>
    </w:p>
    <w:p w14:paraId="24E8A7FD" w14:textId="77777777" w:rsidR="001C357F" w:rsidRDefault="001C357F" w:rsidP="001C357F">
      <w:pPr>
        <w:pStyle w:val="Heading3"/>
      </w:pPr>
      <w:r>
        <w:t>Configure HSRP en el R1.</w:t>
      </w:r>
    </w:p>
    <w:p w14:paraId="0C8157D3" w14:textId="235067B7" w:rsidR="001C357F" w:rsidRDefault="001C357F" w:rsidP="00CE7AED">
      <w:pPr>
        <w:pStyle w:val="SubStepAlpha"/>
        <w:spacing w:after="0"/>
      </w:pPr>
      <w:r>
        <w:t>Configure HSRP en la interfaz LAN G0/1 de R1.</w:t>
      </w:r>
    </w:p>
    <w:p w14:paraId="5EA799DE" w14:textId="5E9B7CFB" w:rsidR="00CE7AED" w:rsidRDefault="00CE7AED" w:rsidP="00CE7AED">
      <w:pPr>
        <w:pStyle w:val="ConfigWindow"/>
      </w:pPr>
      <w:r>
        <w:t>Abrir la ventana de configuración</w:t>
      </w:r>
    </w:p>
    <w:p w14:paraId="5912F4FF" w14:textId="77777777" w:rsidR="001C357F" w:rsidRDefault="001C357F" w:rsidP="001C357F">
      <w:pPr>
        <w:pStyle w:val="CMD"/>
        <w:rPr>
          <w:b/>
        </w:rPr>
      </w:pPr>
      <w:r>
        <w:t xml:space="preserve">R1(config)# </w:t>
      </w:r>
      <w:r>
        <w:rPr>
          <w:b/>
        </w:rPr>
        <w:t>interface g0/1</w:t>
      </w:r>
    </w:p>
    <w:p w14:paraId="474DAF15" w14:textId="77777777" w:rsidR="00730C86" w:rsidRDefault="000E6A78" w:rsidP="008124B8">
      <w:pPr>
        <w:pStyle w:val="SubStepAlpha"/>
        <w:jc w:val="both"/>
      </w:pPr>
      <w:r>
        <w:t xml:space="preserve">Especifique el número de versión del protocolo HSRP. La versión más reciente es la versión </w:t>
      </w:r>
      <w:r w:rsidRPr="000E6A78">
        <w:rPr>
          <w:b/>
        </w:rPr>
        <w:t>2</w:t>
      </w:r>
      <w:r>
        <w:t>.</w:t>
      </w:r>
    </w:p>
    <w:p w14:paraId="0A42874F" w14:textId="77777777" w:rsidR="000E6A78" w:rsidRPr="0033376E" w:rsidRDefault="003D6DC3" w:rsidP="008124B8">
      <w:pPr>
        <w:pStyle w:val="BodyTextL50"/>
        <w:jc w:val="both"/>
      </w:pPr>
      <w:r>
        <w:rPr>
          <w:b/>
        </w:rPr>
        <w:t>Nota</w:t>
      </w:r>
      <w:r w:rsidRPr="00730C86">
        <w:t xml:space="preserve">: La versión en espera 1 solo admite direccionamiento IPv4. </w:t>
      </w:r>
    </w:p>
    <w:p w14:paraId="354D8A89" w14:textId="77777777" w:rsidR="001C357F" w:rsidRPr="00FE2582" w:rsidRDefault="001C357F" w:rsidP="008124B8">
      <w:pPr>
        <w:pStyle w:val="CMD"/>
        <w:jc w:val="both"/>
        <w:rPr>
          <w:b/>
          <w:lang w:val="en-US"/>
        </w:rPr>
      </w:pPr>
      <w:r w:rsidRPr="00FE2582">
        <w:rPr>
          <w:lang w:val="en-US"/>
        </w:rPr>
        <w:t>R1(config-if)#</w:t>
      </w:r>
      <w:r w:rsidRPr="00FE2582">
        <w:rPr>
          <w:b/>
          <w:lang w:val="en-US"/>
        </w:rPr>
        <w:t xml:space="preserve"> standby version 2</w:t>
      </w:r>
    </w:p>
    <w:p w14:paraId="7AC88361" w14:textId="77777777" w:rsidR="000E6A78" w:rsidRDefault="000E6A78" w:rsidP="008124B8">
      <w:pPr>
        <w:pStyle w:val="SubStepAlpha"/>
        <w:jc w:val="both"/>
      </w:pPr>
      <w:r>
        <w:t>Configure la dirección IP de la puerta de enlace virtual predeterminada. Esta dirección debe configurarse en cualquier host que requiera los servicios de la puerta de enlace predeterminada. Reemplaza la dirección de interfaz física del router que se ha configurado previamente en los hosts.</w:t>
      </w:r>
    </w:p>
    <w:p w14:paraId="796529BB" w14:textId="77777777" w:rsidR="000E6A78" w:rsidRDefault="000E6A78" w:rsidP="008124B8">
      <w:pPr>
        <w:pStyle w:val="BodyTextL50"/>
        <w:jc w:val="both"/>
      </w:pPr>
      <w:r>
        <w:lastRenderedPageBreak/>
        <w:t>Se pueden configurar varias instancias de HSRP en un router. Debe especificar el número de grupo HSRP para identificar la interfaz virtual entre routers de un grupo HSRP. Este número debe ser coherente entre los routers del grupo. El número de grupo para esta configuración es 1.</w:t>
      </w:r>
    </w:p>
    <w:p w14:paraId="38FED0C3" w14:textId="77777777" w:rsidR="001C357F" w:rsidRDefault="001C357F" w:rsidP="008124B8">
      <w:pPr>
        <w:pStyle w:val="CMD"/>
        <w:jc w:val="both"/>
        <w:rPr>
          <w:b/>
        </w:rPr>
      </w:pPr>
      <w:r>
        <w:t xml:space="preserve">R1(config-if)# </w:t>
      </w:r>
      <w:r>
        <w:rPr>
          <w:b/>
        </w:rPr>
        <w:t>standby 1 ip 192.168.1.254</w:t>
      </w:r>
    </w:p>
    <w:p w14:paraId="229B9CFD" w14:textId="77777777" w:rsidR="000E6A78" w:rsidRDefault="00DD3AF8" w:rsidP="008124B8">
      <w:pPr>
        <w:pStyle w:val="SubStepAlpha"/>
        <w:jc w:val="both"/>
      </w:pPr>
      <w:r>
        <w:t>Designe el router activo para el grupo HSRP. Es el router que se utilizará como dispositivo de puerta de enlace a menos que falle o que la ruta de acceso se vuelva inactiva o inutilizable. Especifique la prioridad para la interfaz del router. El valor predeterminado es 100. Un valor más alto determinará qué router es el router activo. Si las prioridades de los routers en el grupo HSRP son las mismas, entonces el router con la dirección IP configurada más alta se convertirá en el router activo.</w:t>
      </w:r>
    </w:p>
    <w:p w14:paraId="46E248B6" w14:textId="77777777" w:rsidR="001C357F" w:rsidRPr="00FE2582" w:rsidRDefault="001C357F" w:rsidP="008124B8">
      <w:pPr>
        <w:pStyle w:val="CMD"/>
        <w:jc w:val="both"/>
        <w:rPr>
          <w:b/>
          <w:lang w:val="en-US"/>
        </w:rPr>
      </w:pPr>
      <w:r w:rsidRPr="00FE2582">
        <w:rPr>
          <w:lang w:val="en-US"/>
        </w:rPr>
        <w:t xml:space="preserve">R1(config-if)# </w:t>
      </w:r>
      <w:r w:rsidRPr="00FE2582">
        <w:rPr>
          <w:b/>
          <w:lang w:val="en-US"/>
        </w:rPr>
        <w:t>standby 1 priority 150</w:t>
      </w:r>
    </w:p>
    <w:p w14:paraId="720C4DCC" w14:textId="77777777" w:rsidR="00105A68" w:rsidRDefault="00105A68" w:rsidP="008124B8">
      <w:pPr>
        <w:pStyle w:val="BodyTextL50"/>
        <w:jc w:val="both"/>
      </w:pPr>
      <w:r>
        <w:t>R1 funcionará como el router activo y el tráfico de las dos LAN lo usará como la puerta de enlace predeterminada.</w:t>
      </w:r>
    </w:p>
    <w:p w14:paraId="5D118996" w14:textId="77777777" w:rsidR="00DD3AF8" w:rsidRDefault="00DD3AF8" w:rsidP="008124B8">
      <w:pPr>
        <w:pStyle w:val="SubStepAlpha"/>
        <w:jc w:val="both"/>
      </w:pPr>
      <w:r>
        <w:t>Si es deseable que el router activo reanude ese rol cuando vuelva a estar disponible, configúrelo para que prefiera el servicio del router en espera. El router activo se hará cargo de la función de puerta de enlace cuando vuelva a funcionar.</w:t>
      </w:r>
    </w:p>
    <w:p w14:paraId="04D830B6" w14:textId="77777777" w:rsidR="001C357F" w:rsidRPr="00FE2582" w:rsidRDefault="001C357F" w:rsidP="001C357F">
      <w:pPr>
        <w:pStyle w:val="CMD"/>
        <w:rPr>
          <w:b/>
          <w:lang w:val="en-US"/>
        </w:rPr>
      </w:pPr>
      <w:r w:rsidRPr="00FE2582">
        <w:rPr>
          <w:lang w:val="en-US"/>
        </w:rPr>
        <w:t xml:space="preserve">R1(config-if)# </w:t>
      </w:r>
      <w:r w:rsidRPr="00FE2582">
        <w:rPr>
          <w:b/>
          <w:lang w:val="en-US"/>
        </w:rPr>
        <w:t>standby 1 preempt</w:t>
      </w:r>
    </w:p>
    <w:p w14:paraId="74D17B33" w14:textId="77777777" w:rsidR="00730C86" w:rsidRPr="00FE2582" w:rsidRDefault="00730C86" w:rsidP="00730C86">
      <w:pPr>
        <w:pStyle w:val="Heading4"/>
        <w:rPr>
          <w:lang w:val="en-US"/>
        </w:rPr>
      </w:pPr>
      <w:r w:rsidRPr="00FE2582">
        <w:rPr>
          <w:lang w:val="en-US"/>
        </w:rPr>
        <w:t>Pregunta:</w:t>
      </w:r>
    </w:p>
    <w:p w14:paraId="23703F80" w14:textId="77777777" w:rsidR="00F416FF" w:rsidRDefault="00F416FF" w:rsidP="00730C86">
      <w:pPr>
        <w:pStyle w:val="BodyTextL50"/>
        <w:spacing w:before="0"/>
      </w:pPr>
      <w:r>
        <w:t>¿Cuál será la prioridad HSRP de R3 cuando se agregue al grupo HSRP 1?</w:t>
      </w:r>
    </w:p>
    <w:p w14:paraId="2440E19A" w14:textId="77777777" w:rsidR="00B547D2" w:rsidRPr="00FC24CD" w:rsidRDefault="00B547D2" w:rsidP="00DC3326">
      <w:pPr>
        <w:pStyle w:val="AnswerLineL50"/>
        <w:pBdr>
          <w:bottom w:val="single" w:sz="4" w:space="1" w:color="auto"/>
        </w:pBdr>
      </w:pPr>
      <w:r>
        <w:t>Escriba sus respuestas aquí.</w:t>
      </w:r>
    </w:p>
    <w:p w14:paraId="03B3C966" w14:textId="77777777" w:rsidR="00105A68" w:rsidRDefault="00105A68" w:rsidP="00105A68">
      <w:pPr>
        <w:pStyle w:val="Heading3"/>
      </w:pPr>
      <w:r>
        <w:t>Configurar el protocolo HSRP en R3.</w:t>
      </w:r>
    </w:p>
    <w:p w14:paraId="234211F1" w14:textId="77777777" w:rsidR="00105A68" w:rsidRDefault="008D08A8" w:rsidP="00666BFB">
      <w:pPr>
        <w:pStyle w:val="BodyTextL25"/>
      </w:pPr>
      <w:r>
        <w:t>Configure R3 como el router en espera.</w:t>
      </w:r>
    </w:p>
    <w:p w14:paraId="63D137BF" w14:textId="57498AEA" w:rsidR="00FE2582" w:rsidRDefault="00FE2582" w:rsidP="00FE2582">
      <w:pPr>
        <w:pStyle w:val="SubStepAlpha"/>
        <w:spacing w:after="0"/>
      </w:pPr>
      <w:r>
        <w:t>Configure HSRP en la interfaz LAN G0/0 de R3. Configure la interfaz R3 que está conectada a LAN 2.</w:t>
      </w:r>
    </w:p>
    <w:p w14:paraId="6C548B9A" w14:textId="77777777" w:rsidR="00FE2582" w:rsidRDefault="00FE2582" w:rsidP="00FE2582">
      <w:pPr>
        <w:pStyle w:val="ConfigWindow"/>
      </w:pPr>
      <w:r>
        <w:t>Abrir la ventana de configuración</w:t>
      </w:r>
    </w:p>
    <w:p w14:paraId="027C7E66" w14:textId="26965035" w:rsidR="00FE2582" w:rsidRDefault="00FE2582" w:rsidP="00FE2582">
      <w:pPr>
        <w:pStyle w:val="CMD"/>
        <w:rPr>
          <w:b/>
        </w:rPr>
      </w:pPr>
      <w:r>
        <w:t xml:space="preserve">R3(config)# </w:t>
      </w:r>
      <w:r>
        <w:rPr>
          <w:b/>
        </w:rPr>
        <w:t>interface g0/0</w:t>
      </w:r>
    </w:p>
    <w:p w14:paraId="627DBEB5" w14:textId="4096C5A1" w:rsidR="00666BFB" w:rsidRDefault="00666BFB" w:rsidP="00666BFB">
      <w:pPr>
        <w:pStyle w:val="SubStepAlpha"/>
      </w:pPr>
      <w:r>
        <w:t>Repita solo los pasos 1b y 1c anteriores.</w:t>
      </w:r>
    </w:p>
    <w:p w14:paraId="0D0A1FAA" w14:textId="77777777" w:rsidR="008C7131" w:rsidRDefault="008C7131" w:rsidP="002D193A">
      <w:pPr>
        <w:pStyle w:val="Heading3"/>
      </w:pPr>
      <w:r>
        <w:t>Verifique la configuración de HSRP</w:t>
      </w:r>
    </w:p>
    <w:p w14:paraId="586D848A" w14:textId="77777777" w:rsidR="002D193A" w:rsidRDefault="002D193A" w:rsidP="008124B8">
      <w:pPr>
        <w:pStyle w:val="SubStepAlpha"/>
        <w:jc w:val="both"/>
      </w:pPr>
      <w:r>
        <w:t xml:space="preserve">Verifique HSRP emitiendo el comando </w:t>
      </w:r>
      <w:r w:rsidRPr="008D08A8">
        <w:rPr>
          <w:b/>
        </w:rPr>
        <w:t>show standby</w:t>
      </w:r>
      <w:r>
        <w:t xml:space="preserve"> en R1 y R3. Compruebe los valores del rol HSRP, grupo, dirección IP virtual de la puerta de enlace, preferencia y prioridad. Tenga en cuenta que HSRP también identifica las direcciones IP del router activo y en espera para el grupo. </w:t>
      </w:r>
    </w:p>
    <w:p w14:paraId="7C827C6B" w14:textId="77777777" w:rsidR="002D193A" w:rsidRPr="00FE2582" w:rsidRDefault="002D193A" w:rsidP="002D193A">
      <w:pPr>
        <w:pStyle w:val="CMD"/>
        <w:rPr>
          <w:lang w:val="en-US"/>
        </w:rPr>
      </w:pPr>
      <w:r w:rsidRPr="00FE2582">
        <w:rPr>
          <w:lang w:val="en-US"/>
        </w:rPr>
        <w:t xml:space="preserve">R1# </w:t>
      </w:r>
      <w:r w:rsidRPr="00FE2582">
        <w:rPr>
          <w:b/>
          <w:lang w:val="en-US"/>
        </w:rPr>
        <w:t>show standby</w:t>
      </w:r>
    </w:p>
    <w:p w14:paraId="34EC105B" w14:textId="77777777" w:rsidR="002D193A" w:rsidRPr="00FE2582" w:rsidRDefault="002D193A" w:rsidP="002D193A">
      <w:pPr>
        <w:pStyle w:val="CMD"/>
        <w:rPr>
          <w:sz w:val="18"/>
          <w:lang w:val="en-US"/>
        </w:rPr>
      </w:pPr>
      <w:r w:rsidRPr="00FE2582">
        <w:rPr>
          <w:sz w:val="18"/>
          <w:lang w:val="en-US"/>
        </w:rPr>
        <w:t>GigabitEthernet0/1 - Group 1 (version 2)</w:t>
      </w:r>
    </w:p>
    <w:p w14:paraId="5F3C33B8" w14:textId="77777777" w:rsidR="002D193A" w:rsidRPr="00FE2582" w:rsidRDefault="002D193A" w:rsidP="002D193A">
      <w:pPr>
        <w:pStyle w:val="CMD"/>
        <w:rPr>
          <w:sz w:val="18"/>
          <w:lang w:val="en-US"/>
        </w:rPr>
      </w:pPr>
      <w:r w:rsidRPr="00FE2582">
        <w:rPr>
          <w:sz w:val="18"/>
          <w:lang w:val="en-US"/>
        </w:rPr>
        <w:t xml:space="preserve">  State is Active</w:t>
      </w:r>
    </w:p>
    <w:p w14:paraId="239910AF" w14:textId="77777777" w:rsidR="002D193A" w:rsidRPr="00FE2582" w:rsidRDefault="002D193A" w:rsidP="002D193A">
      <w:pPr>
        <w:pStyle w:val="CMD"/>
        <w:rPr>
          <w:sz w:val="18"/>
          <w:lang w:val="en-US"/>
        </w:rPr>
      </w:pPr>
      <w:r w:rsidRPr="00FE2582">
        <w:rPr>
          <w:sz w:val="18"/>
          <w:lang w:val="en-US"/>
        </w:rPr>
        <w:t xml:space="preserve">    4 state changes, last state change 0:00:30</w:t>
      </w:r>
    </w:p>
    <w:p w14:paraId="4221C032" w14:textId="77777777" w:rsidR="002D193A" w:rsidRPr="00FE2582" w:rsidRDefault="002D193A" w:rsidP="002D193A">
      <w:pPr>
        <w:pStyle w:val="CMD"/>
        <w:rPr>
          <w:sz w:val="18"/>
          <w:lang w:val="en-US"/>
        </w:rPr>
      </w:pPr>
      <w:r w:rsidRPr="00FE2582">
        <w:rPr>
          <w:sz w:val="18"/>
          <w:lang w:val="en-US"/>
        </w:rPr>
        <w:t xml:space="preserve">  Virtual IP address is 192.168.1.254</w:t>
      </w:r>
    </w:p>
    <w:p w14:paraId="23D727F7" w14:textId="77777777" w:rsidR="002D193A" w:rsidRPr="00FE2582" w:rsidRDefault="002D193A" w:rsidP="002D193A">
      <w:pPr>
        <w:pStyle w:val="CMD"/>
        <w:rPr>
          <w:sz w:val="18"/>
          <w:lang w:val="en-US"/>
        </w:rPr>
      </w:pPr>
      <w:r w:rsidRPr="00FE2582">
        <w:rPr>
          <w:sz w:val="18"/>
          <w:lang w:val="en-US"/>
        </w:rPr>
        <w:t xml:space="preserve">  Active virtual MAC address is </w:t>
      </w:r>
      <w:r w:rsidR="00354C0C" w:rsidRPr="00FE2582">
        <w:rPr>
          <w:lang w:val="en-US"/>
        </w:rPr>
        <w:t>0000.0C9F.F001</w:t>
      </w:r>
    </w:p>
    <w:p w14:paraId="1024F47E" w14:textId="77777777" w:rsidR="002D193A" w:rsidRPr="00FE2582" w:rsidRDefault="002D193A" w:rsidP="002D193A">
      <w:pPr>
        <w:pStyle w:val="CMD"/>
        <w:rPr>
          <w:sz w:val="18"/>
          <w:lang w:val="en-US"/>
        </w:rPr>
      </w:pPr>
      <w:r w:rsidRPr="00FE2582">
        <w:rPr>
          <w:sz w:val="18"/>
          <w:lang w:val="en-US"/>
        </w:rPr>
        <w:t xml:space="preserve">    Local virtual MAC address is </w:t>
      </w:r>
      <w:r w:rsidR="00354C0C" w:rsidRPr="00FE2582">
        <w:rPr>
          <w:lang w:val="en-US"/>
        </w:rPr>
        <w:t>0000.0C9F.F001</w:t>
      </w:r>
      <w:r w:rsidRPr="00FE2582">
        <w:rPr>
          <w:sz w:val="18"/>
          <w:lang w:val="en-US"/>
        </w:rPr>
        <w:t xml:space="preserve"> (v2 default)</w:t>
      </w:r>
    </w:p>
    <w:p w14:paraId="74C43D5E" w14:textId="77777777" w:rsidR="002D193A" w:rsidRPr="00FE2582" w:rsidRDefault="002D193A" w:rsidP="002D193A">
      <w:pPr>
        <w:pStyle w:val="CMD"/>
        <w:rPr>
          <w:sz w:val="18"/>
          <w:lang w:val="en-US"/>
        </w:rPr>
      </w:pPr>
      <w:r w:rsidRPr="00FE2582">
        <w:rPr>
          <w:sz w:val="18"/>
          <w:lang w:val="en-US"/>
        </w:rPr>
        <w:t xml:space="preserve">  Hello time 3 sec, hold time 10 sec</w:t>
      </w:r>
    </w:p>
    <w:p w14:paraId="277336D0" w14:textId="77777777" w:rsidR="002D193A" w:rsidRPr="00FE2582" w:rsidRDefault="002D193A" w:rsidP="002D193A">
      <w:pPr>
        <w:pStyle w:val="CMD"/>
        <w:rPr>
          <w:sz w:val="18"/>
          <w:lang w:val="en-US"/>
        </w:rPr>
      </w:pPr>
      <w:r w:rsidRPr="00FE2582">
        <w:rPr>
          <w:sz w:val="18"/>
          <w:lang w:val="en-US"/>
        </w:rPr>
        <w:t xml:space="preserve">    Next hello sent in 1.696 secs</w:t>
      </w:r>
    </w:p>
    <w:p w14:paraId="0A0A8030" w14:textId="77777777" w:rsidR="002D193A" w:rsidRPr="00FE2582" w:rsidRDefault="002D193A" w:rsidP="002D193A">
      <w:pPr>
        <w:pStyle w:val="CMD"/>
        <w:rPr>
          <w:sz w:val="18"/>
          <w:lang w:val="en-US"/>
        </w:rPr>
      </w:pPr>
      <w:r w:rsidRPr="00FE2582">
        <w:rPr>
          <w:sz w:val="18"/>
          <w:lang w:val="en-US"/>
        </w:rPr>
        <w:t xml:space="preserve">  Preemption enabled</w:t>
      </w:r>
    </w:p>
    <w:p w14:paraId="4FE474DF" w14:textId="77777777" w:rsidR="002D193A" w:rsidRPr="00FE2582" w:rsidRDefault="002D193A" w:rsidP="002D193A">
      <w:pPr>
        <w:pStyle w:val="CMD"/>
        <w:rPr>
          <w:sz w:val="18"/>
          <w:lang w:val="en-US"/>
        </w:rPr>
      </w:pPr>
      <w:r w:rsidRPr="00FE2582">
        <w:rPr>
          <w:sz w:val="18"/>
          <w:lang w:val="en-US"/>
        </w:rPr>
        <w:t xml:space="preserve">  Active router is local</w:t>
      </w:r>
    </w:p>
    <w:p w14:paraId="0A647B23" w14:textId="77777777" w:rsidR="002D193A" w:rsidRPr="00FE2582" w:rsidRDefault="002D193A" w:rsidP="002D193A">
      <w:pPr>
        <w:pStyle w:val="CMD"/>
        <w:rPr>
          <w:sz w:val="18"/>
          <w:lang w:val="en-US"/>
        </w:rPr>
      </w:pPr>
      <w:r w:rsidRPr="00FE2582">
        <w:rPr>
          <w:sz w:val="18"/>
          <w:lang w:val="en-US"/>
        </w:rPr>
        <w:t xml:space="preserve">  El router en espera es 192.168.1.3</w:t>
      </w:r>
    </w:p>
    <w:p w14:paraId="4BD4A550" w14:textId="77777777" w:rsidR="002D193A" w:rsidRPr="00FE2582" w:rsidRDefault="002D193A" w:rsidP="002D193A">
      <w:pPr>
        <w:pStyle w:val="CMD"/>
        <w:rPr>
          <w:sz w:val="18"/>
          <w:lang w:val="en-US"/>
        </w:rPr>
      </w:pPr>
      <w:r w:rsidRPr="00FE2582">
        <w:rPr>
          <w:sz w:val="18"/>
          <w:lang w:val="en-US"/>
        </w:rPr>
        <w:t xml:space="preserve">  Priority 150 (configured 150)</w:t>
      </w:r>
    </w:p>
    <w:p w14:paraId="37D6BF5C" w14:textId="77777777" w:rsidR="002D193A" w:rsidRPr="00FE2582" w:rsidRDefault="002D193A" w:rsidP="002D193A">
      <w:pPr>
        <w:pStyle w:val="CMD"/>
        <w:rPr>
          <w:sz w:val="18"/>
          <w:lang w:val="en-US"/>
        </w:rPr>
      </w:pPr>
      <w:r w:rsidRPr="00FE2582">
        <w:rPr>
          <w:sz w:val="18"/>
          <w:lang w:val="en-US"/>
        </w:rPr>
        <w:t xml:space="preserve">  Group name is "hsrp-Gi0/1-1" (default)</w:t>
      </w:r>
    </w:p>
    <w:p w14:paraId="44780955" w14:textId="75114BB6" w:rsidR="002D193A" w:rsidRDefault="002D193A" w:rsidP="002D193A">
      <w:pPr>
        <w:pStyle w:val="CMD"/>
        <w:rPr>
          <w:sz w:val="18"/>
          <w:lang w:val="en-US"/>
        </w:rPr>
      </w:pPr>
    </w:p>
    <w:p w14:paraId="33927BBB" w14:textId="15A17D18" w:rsidR="00FE2582" w:rsidRDefault="00FE2582" w:rsidP="002D193A">
      <w:pPr>
        <w:pStyle w:val="CMD"/>
        <w:rPr>
          <w:sz w:val="18"/>
          <w:lang w:val="en-US"/>
        </w:rPr>
      </w:pPr>
    </w:p>
    <w:p w14:paraId="6F48B21F" w14:textId="52E63623" w:rsidR="00FE2582" w:rsidRDefault="00FE2582" w:rsidP="002D193A">
      <w:pPr>
        <w:pStyle w:val="CMD"/>
        <w:rPr>
          <w:sz w:val="18"/>
          <w:lang w:val="en-US"/>
        </w:rPr>
      </w:pPr>
    </w:p>
    <w:p w14:paraId="4C0AE4B5" w14:textId="77777777" w:rsidR="002D193A" w:rsidRPr="00FE2582" w:rsidRDefault="002D193A" w:rsidP="002D193A">
      <w:pPr>
        <w:spacing w:line="240" w:lineRule="auto"/>
        <w:ind w:left="720"/>
        <w:rPr>
          <w:rFonts w:ascii="Courier New" w:eastAsiaTheme="minorEastAsia" w:hAnsi="Courier New"/>
          <w:sz w:val="20"/>
          <w:lang w:val="en-US"/>
        </w:rPr>
      </w:pPr>
      <w:r w:rsidRPr="00FE2582">
        <w:rPr>
          <w:rFonts w:ascii="Courier New" w:hAnsi="Courier New"/>
          <w:sz w:val="20"/>
          <w:lang w:val="en-US"/>
        </w:rPr>
        <w:lastRenderedPageBreak/>
        <w:t xml:space="preserve">R3# </w:t>
      </w:r>
      <w:r w:rsidRPr="00FE2582">
        <w:rPr>
          <w:rFonts w:ascii="Courier New" w:hAnsi="Courier New"/>
          <w:b/>
          <w:sz w:val="20"/>
          <w:lang w:val="en-US"/>
        </w:rPr>
        <w:t>show standby</w:t>
      </w:r>
    </w:p>
    <w:p w14:paraId="58F4E3F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GigabitEthernet0/0 - Group 1 (version 2)</w:t>
      </w:r>
    </w:p>
    <w:p w14:paraId="45DB8B39"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State is Standby</w:t>
      </w:r>
    </w:p>
    <w:p w14:paraId="1278DE87"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4 state changes, last state change 0:02:29</w:t>
      </w:r>
    </w:p>
    <w:p w14:paraId="41FDAC32"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Virtual IP address is 192.168.1.254</w:t>
      </w:r>
    </w:p>
    <w:p w14:paraId="3BC3DB1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Active virtual MAC address is 0000.0C9F.F001</w:t>
      </w:r>
    </w:p>
    <w:p w14:paraId="63BA0FB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Local virtual MAC address is 0000.0C9F.F001 (v2 default)</w:t>
      </w:r>
    </w:p>
    <w:p w14:paraId="73FB0A45"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Hello time 3 sec, hold time 10 sec</w:t>
      </w:r>
    </w:p>
    <w:p w14:paraId="00C5EAE3"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Next hello sent in 0.720 secs</w:t>
      </w:r>
    </w:p>
    <w:p w14:paraId="43D0B6A5"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Preemption disabled</w:t>
      </w:r>
    </w:p>
    <w:p w14:paraId="38FBA9EA"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El router activo es 192.168.1.1</w:t>
      </w:r>
    </w:p>
    <w:p w14:paraId="29B2505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MAC address is d48c.b5ce.a0c1</w:t>
      </w:r>
    </w:p>
    <w:p w14:paraId="38C22899"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Standby router is local</w:t>
      </w:r>
    </w:p>
    <w:p w14:paraId="0B9C587E"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Priority 100 (default 100)</w:t>
      </w:r>
    </w:p>
    <w:p w14:paraId="07FB8443"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Group name is "hsrp-Gi0/0-1" (default)</w:t>
      </w:r>
    </w:p>
    <w:p w14:paraId="570DB171" w14:textId="77777777" w:rsidR="002D193A" w:rsidRPr="002D193A" w:rsidRDefault="002D193A" w:rsidP="002D193A">
      <w:pPr>
        <w:spacing w:before="120" w:after="120" w:line="240" w:lineRule="auto"/>
        <w:ind w:left="720"/>
        <w:rPr>
          <w:rFonts w:eastAsiaTheme="minorEastAsia"/>
          <w:sz w:val="20"/>
        </w:rPr>
      </w:pPr>
      <w:r>
        <w:rPr>
          <w:sz w:val="20"/>
        </w:rPr>
        <w:t>Utilice el resultado que se muestra más arriba para responder las siguientes preguntas.</w:t>
      </w:r>
    </w:p>
    <w:p w14:paraId="435D113F" w14:textId="77777777" w:rsidR="00730C86" w:rsidRDefault="00730C86" w:rsidP="00730C86">
      <w:pPr>
        <w:pStyle w:val="Heading4"/>
        <w:rPr>
          <w:rFonts w:eastAsiaTheme="minorEastAsia"/>
        </w:rPr>
      </w:pPr>
      <w:r>
        <w:t>Preguntas:</w:t>
      </w:r>
    </w:p>
    <w:p w14:paraId="646B6584" w14:textId="77777777" w:rsidR="00BF18F3" w:rsidRDefault="002D193A" w:rsidP="00730C86">
      <w:pPr>
        <w:spacing w:before="0" w:after="120" w:line="240" w:lineRule="auto"/>
        <w:ind w:left="720"/>
        <w:rPr>
          <w:rFonts w:eastAsiaTheme="minorEastAsia"/>
          <w:sz w:val="20"/>
        </w:rPr>
      </w:pPr>
      <w:r>
        <w:rPr>
          <w:sz w:val="20"/>
        </w:rPr>
        <w:t>¿Qué router es el router activo?</w:t>
      </w:r>
    </w:p>
    <w:p w14:paraId="07226BAC" w14:textId="77777777" w:rsidR="00BF18F3" w:rsidRPr="00FC24CD" w:rsidRDefault="00BF18F3" w:rsidP="00DC3326">
      <w:pPr>
        <w:pStyle w:val="AnswerLineL50"/>
        <w:pBdr>
          <w:bottom w:val="single" w:sz="4" w:space="1" w:color="auto"/>
        </w:pBdr>
      </w:pPr>
      <w:r>
        <w:t>Escriba sus respuestas aquí.</w:t>
      </w:r>
    </w:p>
    <w:p w14:paraId="06ADC0F7" w14:textId="77777777" w:rsidR="00BF18F3" w:rsidRDefault="002D193A" w:rsidP="002D193A">
      <w:pPr>
        <w:spacing w:before="120" w:after="120" w:line="240" w:lineRule="auto"/>
        <w:ind w:left="720"/>
        <w:rPr>
          <w:rFonts w:eastAsiaTheme="minorEastAsia"/>
          <w:sz w:val="20"/>
        </w:rPr>
      </w:pPr>
      <w:r>
        <w:rPr>
          <w:sz w:val="20"/>
        </w:rPr>
        <w:t>¿Cuál es la dirección MAC para la dirección IP virtual?</w:t>
      </w:r>
    </w:p>
    <w:p w14:paraId="52D074E2" w14:textId="77777777" w:rsidR="00BF18F3" w:rsidRPr="00FC24CD" w:rsidRDefault="00BF18F3" w:rsidP="00DC3326">
      <w:pPr>
        <w:pStyle w:val="AnswerLineL50"/>
        <w:pBdr>
          <w:bottom w:val="single" w:sz="4" w:space="1" w:color="auto"/>
        </w:pBdr>
      </w:pPr>
      <w:r>
        <w:t>Escriba sus respuestas aquí.</w:t>
      </w:r>
    </w:p>
    <w:p w14:paraId="628873E0" w14:textId="77777777" w:rsidR="002D193A" w:rsidRPr="002D193A" w:rsidRDefault="002D193A" w:rsidP="002D193A">
      <w:pPr>
        <w:spacing w:before="120" w:after="120" w:line="240" w:lineRule="auto"/>
        <w:ind w:left="720"/>
        <w:rPr>
          <w:rFonts w:eastAsiaTheme="minorEastAsia"/>
          <w:sz w:val="20"/>
        </w:rPr>
      </w:pPr>
      <w:r>
        <w:rPr>
          <w:sz w:val="20"/>
        </w:rPr>
        <w:t>¿Cuál es la dirección IP y la prioridad del router de reserva?</w:t>
      </w:r>
    </w:p>
    <w:p w14:paraId="27D2415A" w14:textId="77777777" w:rsidR="00BF18F3" w:rsidRPr="00FC24CD" w:rsidRDefault="00BF18F3" w:rsidP="008124B8">
      <w:pPr>
        <w:pStyle w:val="AnswerLineL50"/>
        <w:pBdr>
          <w:bottom w:val="single" w:sz="4" w:space="1" w:color="auto"/>
        </w:pBdr>
      </w:pPr>
      <w:r>
        <w:t>Escriba sus respuestas aquí.</w:t>
      </w:r>
    </w:p>
    <w:p w14:paraId="568922F8" w14:textId="77777777" w:rsidR="00705BDB" w:rsidRPr="00705BDB" w:rsidRDefault="00705BDB" w:rsidP="008124B8">
      <w:pPr>
        <w:pStyle w:val="SubStepAlpha"/>
        <w:jc w:val="both"/>
      </w:pPr>
      <w:r>
        <w:t xml:space="preserve">Utilice el comando </w:t>
      </w:r>
      <w:r w:rsidRPr="00705BDB">
        <w:rPr>
          <w:b/>
        </w:rPr>
        <w:t>show standby brief</w:t>
      </w:r>
      <w:r>
        <w:t xml:space="preserve"> en el R1 y el R3 para ver un resumen del estado de HSRP. A continuación, se muestra un ejemplo de resultado.</w:t>
      </w:r>
    </w:p>
    <w:p w14:paraId="660F77A2" w14:textId="77777777" w:rsidR="00705BDB" w:rsidRPr="00705BDB" w:rsidRDefault="00705BDB" w:rsidP="00705BDB">
      <w:pPr>
        <w:pStyle w:val="CMD"/>
      </w:pPr>
      <w:r>
        <w:t xml:space="preserve">R1# </w:t>
      </w:r>
      <w:r w:rsidRPr="00705BDB">
        <w:rPr>
          <w:b/>
        </w:rPr>
        <w:t>show standby brief</w:t>
      </w:r>
    </w:p>
    <w:p w14:paraId="7A6D5F22" w14:textId="77777777" w:rsidR="00705BDB" w:rsidRPr="00FE2582" w:rsidRDefault="00705BDB" w:rsidP="00705BDB">
      <w:pPr>
        <w:pStyle w:val="CMD"/>
        <w:rPr>
          <w:sz w:val="18"/>
          <w:lang w:val="en-US"/>
        </w:rPr>
      </w:pPr>
      <w:r w:rsidRPr="00FE2582">
        <w:rPr>
          <w:sz w:val="18"/>
          <w:lang w:val="en-US"/>
        </w:rPr>
        <w:t xml:space="preserve">                     P indicates configured to preempt.</w:t>
      </w:r>
    </w:p>
    <w:p w14:paraId="50E7A106" w14:textId="77777777" w:rsidR="00705BDB" w:rsidRPr="00FE2582" w:rsidRDefault="00705BDB" w:rsidP="00705BDB">
      <w:pPr>
        <w:pStyle w:val="CMD"/>
        <w:rPr>
          <w:sz w:val="18"/>
          <w:lang w:val="en-US"/>
        </w:rPr>
      </w:pPr>
      <w:r w:rsidRPr="00FE2582">
        <w:rPr>
          <w:sz w:val="18"/>
          <w:lang w:val="en-US"/>
        </w:rPr>
        <w:t xml:space="preserve">                     |</w:t>
      </w:r>
    </w:p>
    <w:p w14:paraId="61193ED1" w14:textId="77777777" w:rsidR="00705BDB" w:rsidRPr="00FE2582" w:rsidRDefault="00705BDB" w:rsidP="00705BDB">
      <w:pPr>
        <w:pStyle w:val="CMD"/>
        <w:rPr>
          <w:sz w:val="18"/>
          <w:lang w:val="en-US"/>
        </w:rPr>
      </w:pPr>
      <w:r w:rsidRPr="00FE2582">
        <w:rPr>
          <w:sz w:val="18"/>
          <w:lang w:val="en-US"/>
        </w:rPr>
        <w:t>Interface Grp Pri P State Active Standby Virtual IP</w:t>
      </w:r>
    </w:p>
    <w:p w14:paraId="208BB763" w14:textId="77777777" w:rsidR="00705BDB" w:rsidRPr="00FE2582" w:rsidRDefault="0049352C" w:rsidP="00705BDB">
      <w:pPr>
        <w:pStyle w:val="CMD"/>
        <w:rPr>
          <w:sz w:val="18"/>
          <w:lang w:val="en-US"/>
        </w:rPr>
      </w:pPr>
      <w:r w:rsidRPr="00FE2582">
        <w:rPr>
          <w:sz w:val="18"/>
          <w:lang w:val="en-US"/>
        </w:rPr>
        <w:t>Gi0/1 1 150 P Active local 192.168.1.3 192.168.1.254</w:t>
      </w:r>
    </w:p>
    <w:p w14:paraId="2B07142D" w14:textId="77777777" w:rsidR="00705BDB" w:rsidRPr="00FE2582" w:rsidRDefault="00705BDB" w:rsidP="00705BDB">
      <w:pPr>
        <w:pStyle w:val="CMD"/>
        <w:rPr>
          <w:lang w:val="en-US"/>
        </w:rPr>
      </w:pPr>
    </w:p>
    <w:p w14:paraId="499DD990" w14:textId="77777777" w:rsidR="00705BDB" w:rsidRPr="00FE2582" w:rsidRDefault="00705BDB" w:rsidP="00705BDB">
      <w:pPr>
        <w:pStyle w:val="CMD"/>
        <w:rPr>
          <w:lang w:val="en-US"/>
        </w:rPr>
      </w:pPr>
      <w:r w:rsidRPr="00FE2582">
        <w:rPr>
          <w:lang w:val="en-US"/>
        </w:rPr>
        <w:t xml:space="preserve">R3# </w:t>
      </w:r>
      <w:r w:rsidRPr="00FE2582">
        <w:rPr>
          <w:b/>
          <w:lang w:val="en-US"/>
        </w:rPr>
        <w:t>show standby brief</w:t>
      </w:r>
    </w:p>
    <w:p w14:paraId="47B053A3" w14:textId="77777777" w:rsidR="00705BDB" w:rsidRPr="00FE2582" w:rsidRDefault="00705BDB" w:rsidP="00705BDB">
      <w:pPr>
        <w:pStyle w:val="CMD"/>
        <w:rPr>
          <w:sz w:val="18"/>
          <w:lang w:val="en-US"/>
        </w:rPr>
      </w:pPr>
      <w:r w:rsidRPr="00FE2582">
        <w:rPr>
          <w:sz w:val="18"/>
          <w:lang w:val="en-US"/>
        </w:rPr>
        <w:t xml:space="preserve">                     P indicates configured to preempt.</w:t>
      </w:r>
    </w:p>
    <w:p w14:paraId="52856463" w14:textId="77777777" w:rsidR="00705BDB" w:rsidRPr="00FE2582" w:rsidRDefault="00705BDB" w:rsidP="00705BDB">
      <w:pPr>
        <w:pStyle w:val="CMD"/>
        <w:rPr>
          <w:sz w:val="18"/>
          <w:lang w:val="en-US"/>
        </w:rPr>
      </w:pPr>
      <w:r w:rsidRPr="00FE2582">
        <w:rPr>
          <w:sz w:val="18"/>
          <w:lang w:val="en-US"/>
        </w:rPr>
        <w:t xml:space="preserve">                     |</w:t>
      </w:r>
    </w:p>
    <w:p w14:paraId="62691170" w14:textId="77777777" w:rsidR="00705BDB" w:rsidRPr="00FE2582" w:rsidRDefault="00705BDB" w:rsidP="00705BDB">
      <w:pPr>
        <w:pStyle w:val="CMD"/>
        <w:rPr>
          <w:sz w:val="18"/>
          <w:lang w:val="en-US"/>
        </w:rPr>
      </w:pPr>
      <w:r w:rsidRPr="00FE2582">
        <w:rPr>
          <w:sz w:val="18"/>
          <w:lang w:val="en-US"/>
        </w:rPr>
        <w:t>Interface Grp Pri P State Active Standby Virtual IP</w:t>
      </w:r>
    </w:p>
    <w:p w14:paraId="73CEEFF8" w14:textId="77777777" w:rsidR="00705BDB" w:rsidRPr="00705BDB" w:rsidRDefault="0049352C" w:rsidP="00705BDB">
      <w:pPr>
        <w:pStyle w:val="CMD"/>
      </w:pPr>
      <w:r>
        <w:rPr>
          <w:sz w:val="18"/>
        </w:rPr>
        <w:t>Gi0/0 1 100 Standby 192.168.1.1 local 192.168.1.254</w:t>
      </w:r>
    </w:p>
    <w:p w14:paraId="64D8E7B7" w14:textId="77777777" w:rsidR="00730C86" w:rsidRDefault="00705BDB" w:rsidP="00315211">
      <w:pPr>
        <w:pStyle w:val="SubStepAlpha"/>
      </w:pPr>
      <w:r>
        <w:t>Cambie la dirección de gateway predeterminado para la PC-A, la PC-C, el S1 y el S3.</w:t>
      </w:r>
    </w:p>
    <w:p w14:paraId="703E4399" w14:textId="77777777" w:rsidR="00730C86" w:rsidRDefault="00730C86" w:rsidP="00730C86">
      <w:pPr>
        <w:pStyle w:val="Heading4"/>
      </w:pPr>
      <w:r>
        <w:t>Preguntas:</w:t>
      </w:r>
    </w:p>
    <w:p w14:paraId="4144736B" w14:textId="72410538" w:rsidR="00705BDB" w:rsidRPr="00730C86" w:rsidRDefault="00705BDB" w:rsidP="008124B8">
      <w:pPr>
        <w:pStyle w:val="BodyTextL50"/>
        <w:spacing w:before="0"/>
        <w:rPr>
          <w:rStyle w:val="AnswerGray"/>
        </w:rPr>
      </w:pPr>
      <w:r>
        <w:t>¿Qué dirección debería utilizar?</w:t>
      </w:r>
      <w:r w:rsidR="008124B8">
        <w:t xml:space="preserve"> _________________________</w:t>
      </w:r>
    </w:p>
    <w:p w14:paraId="7A0CAA75" w14:textId="0D609424" w:rsidR="00FC24CD" w:rsidRPr="00FC24CD" w:rsidRDefault="00705BDB" w:rsidP="008124B8">
      <w:pPr>
        <w:pStyle w:val="BodyTextL50"/>
        <w:jc w:val="both"/>
      </w:pPr>
      <w:r>
        <w:t xml:space="preserve">Verifique la nueva configuración. Ejecute un ping desde PC-A y PC-C al servidor Web. ¿Los pings son exitosos? </w:t>
      </w:r>
      <w:r w:rsidR="008124B8">
        <w:t>_______</w:t>
      </w:r>
    </w:p>
    <w:p w14:paraId="6562067B" w14:textId="77777777" w:rsidR="008124B8" w:rsidRDefault="00FC24CD" w:rsidP="008124B8">
      <w:pPr>
        <w:pStyle w:val="AnswerLineL50"/>
      </w:pPr>
      <w:r>
        <w:t>Escriba sus resp</w:t>
      </w:r>
    </w:p>
    <w:p w14:paraId="11A609E6" w14:textId="77777777" w:rsidR="008124B8" w:rsidRDefault="008124B8" w:rsidP="008124B8">
      <w:pPr>
        <w:pStyle w:val="AnswerLineL50"/>
      </w:pPr>
    </w:p>
    <w:p w14:paraId="2518979C" w14:textId="77777777" w:rsidR="008124B8" w:rsidRDefault="008124B8" w:rsidP="008124B8">
      <w:pPr>
        <w:pStyle w:val="AnswerLineL50"/>
      </w:pPr>
    </w:p>
    <w:p w14:paraId="4841D92D" w14:textId="77777777" w:rsidR="008124B8" w:rsidRDefault="008124B8" w:rsidP="008124B8">
      <w:pPr>
        <w:pStyle w:val="AnswerLineL50"/>
      </w:pPr>
    </w:p>
    <w:p w14:paraId="31E94EC9" w14:textId="3B7D12AA" w:rsidR="00CE7AED" w:rsidRPr="00CE7AED" w:rsidRDefault="00CE7AED" w:rsidP="008124B8">
      <w:pPr>
        <w:pStyle w:val="AnswerLineL50"/>
      </w:pPr>
      <w:r>
        <w:lastRenderedPageBreak/>
        <w:t>Cerrar la ventana de configuración</w:t>
      </w:r>
    </w:p>
    <w:p w14:paraId="26FFDE2F" w14:textId="77777777" w:rsidR="00107663" w:rsidRDefault="00666BFB" w:rsidP="00107663">
      <w:pPr>
        <w:pStyle w:val="Heading2"/>
      </w:pPr>
      <w:r>
        <w:t>Observar la operación HSRP</w:t>
      </w:r>
    </w:p>
    <w:p w14:paraId="40FB8020" w14:textId="77777777" w:rsidR="005C6F8C" w:rsidRDefault="005C6F8C" w:rsidP="005C6F8C">
      <w:pPr>
        <w:pStyle w:val="Heading3"/>
      </w:pPr>
      <w:r>
        <w:t>Haga que el router activo deje de estar disponible.</w:t>
      </w:r>
    </w:p>
    <w:p w14:paraId="0B6F174E" w14:textId="77777777" w:rsidR="00780B37" w:rsidRDefault="005C6F8C" w:rsidP="00730C86">
      <w:pPr>
        <w:pStyle w:val="BodyTextL25"/>
      </w:pPr>
      <w:r>
        <w:t xml:space="preserve">Abra un símbolo del sistema en </w:t>
      </w:r>
      <w:r w:rsidRPr="00065DC3">
        <w:rPr>
          <w:b/>
        </w:rPr>
        <w:t>PC-B</w:t>
      </w:r>
      <w:r>
        <w:t xml:space="preserve"> e introduzca el comando </w:t>
      </w:r>
      <w:r w:rsidRPr="005C6F8C">
        <w:rPr>
          <w:b/>
        </w:rPr>
        <w:t>tracert 209.165.200.226</w:t>
      </w:r>
      <w:r>
        <w:t xml:space="preserve"> .</w:t>
      </w:r>
    </w:p>
    <w:p w14:paraId="3FDDD058" w14:textId="77777777" w:rsidR="00730C86" w:rsidRDefault="00730C86" w:rsidP="00730C86">
      <w:pPr>
        <w:pStyle w:val="Heading4"/>
      </w:pPr>
      <w:r>
        <w:t>Pregunta:</w:t>
      </w:r>
    </w:p>
    <w:p w14:paraId="3B8EA4F9" w14:textId="77777777" w:rsidR="005C6F8C" w:rsidRDefault="005C6F8C" w:rsidP="00730C86">
      <w:pPr>
        <w:pStyle w:val="BodyTextL25"/>
        <w:spacing w:before="0"/>
      </w:pPr>
      <w:r>
        <w:t>¿La ruta difiere de la ruta utilizada antes de configurar HSRP?</w:t>
      </w:r>
    </w:p>
    <w:p w14:paraId="6A5BB899" w14:textId="77777777" w:rsidR="00FC24CD" w:rsidRDefault="00FC24CD" w:rsidP="008124B8">
      <w:pPr>
        <w:pStyle w:val="AnswerLineL25"/>
        <w:pBdr>
          <w:bottom w:val="single" w:sz="4" w:space="1" w:color="auto"/>
        </w:pBdr>
      </w:pPr>
      <w:bookmarkStart w:id="0" w:name="_Hlk22633420"/>
      <w:r>
        <w:t>Escriba sus respuestas aquí.</w:t>
      </w:r>
    </w:p>
    <w:bookmarkEnd w:id="0"/>
    <w:p w14:paraId="4D27A2DB" w14:textId="77777777" w:rsidR="005C6F8C" w:rsidRDefault="005C6F8C" w:rsidP="00F131B7">
      <w:pPr>
        <w:pStyle w:val="Heading3"/>
      </w:pPr>
      <w:r>
        <w:t>Rompe el enlace a R1.</w:t>
      </w:r>
    </w:p>
    <w:p w14:paraId="049F83AE" w14:textId="77777777" w:rsidR="005C6F8C" w:rsidRDefault="005C6F8C" w:rsidP="008124B8">
      <w:pPr>
        <w:pStyle w:val="SubStepAlpha"/>
        <w:jc w:val="both"/>
      </w:pPr>
      <w:r>
        <w:t>Seleccione la herramienta de eliminación de la barra de herramientas Rastreador de paquetes y elimine el cable que conecta R1 a S1.</w:t>
      </w:r>
    </w:p>
    <w:p w14:paraId="768B4EB3" w14:textId="77777777" w:rsidR="005C6F8C" w:rsidRDefault="005C6F8C" w:rsidP="008124B8">
      <w:pPr>
        <w:pStyle w:val="SubStepAlpha"/>
        <w:jc w:val="both"/>
      </w:pPr>
      <w:r>
        <w:t xml:space="preserve">Vuelva inmediatamente a PC-B y ejecute nuevamente el comando </w:t>
      </w:r>
      <w:r w:rsidRPr="005C6F8C">
        <w:rPr>
          <w:b/>
        </w:rPr>
        <w:t>tracert 209.165.200.226</w:t>
      </w:r>
      <w:r>
        <w:t xml:space="preserve"> . Observe la salida del comando hasta que el comando complete la ejecución. Es posible que tenga que repetir el seguimiento para ver la ruta completa.</w:t>
      </w:r>
    </w:p>
    <w:p w14:paraId="59571479" w14:textId="77777777" w:rsidR="00730C86" w:rsidRDefault="00730C86" w:rsidP="00730C86">
      <w:pPr>
        <w:pStyle w:val="Heading4"/>
      </w:pPr>
      <w:r>
        <w:t>Pregunta:</w:t>
      </w:r>
    </w:p>
    <w:p w14:paraId="7CB95213" w14:textId="7FF3615A" w:rsidR="005C6F8C" w:rsidRDefault="005B37F2" w:rsidP="00730C86">
      <w:pPr>
        <w:pStyle w:val="BodyTextL50"/>
        <w:spacing w:before="0"/>
      </w:pPr>
      <w:r>
        <w:t>¿En qué se diferenció este rastro del anterior?</w:t>
      </w:r>
    </w:p>
    <w:p w14:paraId="36EAB4E1" w14:textId="4363535F" w:rsidR="008124B8" w:rsidRDefault="008124B8" w:rsidP="00730C86">
      <w:pPr>
        <w:pStyle w:val="BodyTextL50"/>
        <w:spacing w:before="0"/>
      </w:pPr>
      <w:r>
        <w:t>____________________________________________________________________________________</w:t>
      </w:r>
    </w:p>
    <w:p w14:paraId="009F395F" w14:textId="548234BC" w:rsidR="008124B8" w:rsidRDefault="008124B8" w:rsidP="00730C86">
      <w:pPr>
        <w:pStyle w:val="BodyTextL50"/>
        <w:spacing w:before="0"/>
      </w:pPr>
    </w:p>
    <w:p w14:paraId="37B22D85" w14:textId="2289EC31" w:rsidR="005C6F8C" w:rsidRPr="003D47DD" w:rsidRDefault="008124B8" w:rsidP="008124B8">
      <w:pPr>
        <w:pStyle w:val="BodyTextL50"/>
        <w:spacing w:before="0"/>
      </w:pPr>
      <w:r>
        <w:t>____________________________________________________________________________________</w:t>
      </w:r>
    </w:p>
    <w:p w14:paraId="49890BE0" w14:textId="77777777" w:rsidR="003D47DD" w:rsidRDefault="003D47DD" w:rsidP="008124B8">
      <w:pPr>
        <w:pStyle w:val="BodyTextL50"/>
        <w:jc w:val="both"/>
      </w:pPr>
      <w:r>
        <w:t>HSRP se somete a un proceso para determinar qué router debe hacerse cargo cuando el  router activo deje de estar disponible. Este proceso lleva tiempo. Una vez finalizado el proceso, el router en espera R3 se activa y se utiliza como puerta de enlace predeterminada para los hosts de LAN 1 y LAN 2.</w:t>
      </w:r>
    </w:p>
    <w:p w14:paraId="299971EF" w14:textId="77777777" w:rsidR="005B37F2" w:rsidRDefault="005B37F2" w:rsidP="005B37F2">
      <w:pPr>
        <w:pStyle w:val="Heading3"/>
      </w:pPr>
      <w:r>
        <w:t>Restaure el enlace a R1.</w:t>
      </w:r>
    </w:p>
    <w:p w14:paraId="7EB4A454" w14:textId="77777777" w:rsidR="005B37F2" w:rsidRDefault="00354C0C" w:rsidP="005B37F2">
      <w:pPr>
        <w:pStyle w:val="SubStepAlpha"/>
      </w:pPr>
      <w:r>
        <w:t>Vuelva a conectar R1 a S1 con un cable directo de cobre.</w:t>
      </w:r>
    </w:p>
    <w:p w14:paraId="731127CB" w14:textId="77777777" w:rsidR="005B37F2" w:rsidRDefault="005B37F2" w:rsidP="008124B8">
      <w:pPr>
        <w:pStyle w:val="SubStepAlpha"/>
        <w:jc w:val="both"/>
      </w:pPr>
      <w:r>
        <w:t>Ejecute un seguimiento desde la PC-B al servidor web. Es posible que tenga que repetir el seguimiento para ver la ruta completa.</w:t>
      </w:r>
    </w:p>
    <w:p w14:paraId="74308B8E" w14:textId="77777777" w:rsidR="00730C86" w:rsidRDefault="00730C86" w:rsidP="00730C86">
      <w:pPr>
        <w:pStyle w:val="Heading4"/>
      </w:pPr>
      <w:r>
        <w:t>Preguntas:</w:t>
      </w:r>
    </w:p>
    <w:p w14:paraId="0566CDB0" w14:textId="77777777" w:rsidR="005B37F2" w:rsidRDefault="005B37F2" w:rsidP="00730C86">
      <w:pPr>
        <w:pStyle w:val="BodyTextL50"/>
        <w:spacing w:before="0"/>
      </w:pPr>
      <w:r>
        <w:t>¿Qué ruta se utiliza para llegar al servidor web?</w:t>
      </w:r>
    </w:p>
    <w:p w14:paraId="7419D756" w14:textId="77777777" w:rsidR="008124B8" w:rsidRDefault="00FC24CD" w:rsidP="0033376E">
      <w:pPr>
        <w:pStyle w:val="AnswerLineL50"/>
      </w:pPr>
      <w:r>
        <w:t xml:space="preserve">Escriba </w:t>
      </w:r>
    </w:p>
    <w:p w14:paraId="53ED793B" w14:textId="62BE5477" w:rsidR="00FC24CD" w:rsidRDefault="00FC24CD" w:rsidP="008124B8">
      <w:pPr>
        <w:pStyle w:val="AnswerLineL50"/>
        <w:pBdr>
          <w:top w:val="single" w:sz="4" w:space="1" w:color="auto"/>
        </w:pBdr>
      </w:pPr>
      <w:r>
        <w:t>sus respuestas aquí.</w:t>
      </w:r>
    </w:p>
    <w:p w14:paraId="2AAE2A18" w14:textId="77777777" w:rsidR="005B37F2" w:rsidRDefault="005B37F2" w:rsidP="0033376E">
      <w:pPr>
        <w:pStyle w:val="BodyTextL50"/>
      </w:pPr>
      <w:r>
        <w:t>Si el comando preempt no se configuró para el grupo HSRP en R1, ¿los resultados habrían sido los mismos?</w:t>
      </w:r>
    </w:p>
    <w:p w14:paraId="00FB5CB1" w14:textId="77777777" w:rsidR="008124B8" w:rsidRDefault="008124B8" w:rsidP="00730C86">
      <w:pPr>
        <w:pStyle w:val="ConfigWindow"/>
      </w:pPr>
    </w:p>
    <w:p w14:paraId="461FA387" w14:textId="77777777" w:rsidR="008124B8" w:rsidRDefault="008124B8" w:rsidP="008124B8">
      <w:pPr>
        <w:pStyle w:val="BodyTextL50"/>
        <w:spacing w:before="0"/>
      </w:pPr>
      <w:r>
        <w:t>____________________________________________________________________________________</w:t>
      </w:r>
    </w:p>
    <w:p w14:paraId="46D158D8" w14:textId="77777777" w:rsidR="008124B8" w:rsidRDefault="008124B8" w:rsidP="008124B8">
      <w:pPr>
        <w:pStyle w:val="BodyTextL50"/>
        <w:spacing w:before="0"/>
      </w:pPr>
    </w:p>
    <w:p w14:paraId="684A43DD" w14:textId="77777777" w:rsidR="008124B8" w:rsidRPr="003D47DD" w:rsidRDefault="008124B8" w:rsidP="008124B8">
      <w:pPr>
        <w:pStyle w:val="BodyTextL50"/>
        <w:spacing w:before="0"/>
      </w:pPr>
      <w:r>
        <w:t>____________________________________________________________________________________</w:t>
      </w:r>
    </w:p>
    <w:p w14:paraId="772DE329" w14:textId="29E2E86D" w:rsidR="00730C86" w:rsidRDefault="00730C86" w:rsidP="00730C86">
      <w:pPr>
        <w:pStyle w:val="ConfigWindow"/>
      </w:pPr>
      <w:r>
        <w:t>Fin del documento</w:t>
      </w:r>
    </w:p>
    <w:sectPr w:rsidR="00730C8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156B" w14:textId="77777777" w:rsidR="005B748B" w:rsidRDefault="005B748B" w:rsidP="00710659">
      <w:pPr>
        <w:spacing w:after="0" w:line="240" w:lineRule="auto"/>
      </w:pPr>
      <w:r>
        <w:separator/>
      </w:r>
    </w:p>
    <w:p w14:paraId="463C69EF" w14:textId="77777777" w:rsidR="005B748B" w:rsidRDefault="005B748B"/>
  </w:endnote>
  <w:endnote w:type="continuationSeparator" w:id="0">
    <w:p w14:paraId="4CC10A62" w14:textId="77777777" w:rsidR="005B748B" w:rsidRDefault="005B748B" w:rsidP="00710659">
      <w:pPr>
        <w:spacing w:after="0" w:line="240" w:lineRule="auto"/>
      </w:pPr>
      <w:r>
        <w:continuationSeparator/>
      </w:r>
    </w:p>
    <w:p w14:paraId="24B83868" w14:textId="77777777" w:rsidR="005B748B" w:rsidRDefault="005B7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95A" w14:textId="011838AC" w:rsidR="002D193A" w:rsidRPr="00882B63" w:rsidRDefault="002D193A"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C3326">
          <w:t>2023</w:t>
        </w:r>
      </w:sdtContent>
    </w:sdt>
    <w:r>
      <w:t xml:space="preserve"> - </w:t>
    </w:r>
    <w:r>
      <w:fldChar w:fldCharType="begin"/>
    </w:r>
    <w:r>
      <w:instrText xml:space="preserve"> SAVEDATE  \@ "aaaa"  \* MERGEFORMAT </w:instrText>
    </w:r>
    <w:r>
      <w:fldChar w:fldCharType="separate"/>
    </w:r>
    <w:r w:rsidR="008404D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7707" w14:textId="199F85AB" w:rsidR="002D193A" w:rsidRPr="00882B63" w:rsidRDefault="002D193A"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DC3326">
          <w:t>23</w:t>
        </w:r>
      </w:sdtContent>
    </w:sdt>
    <w:r>
      <w:t xml:space="preserve"> - Cisco.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0F50" w14:textId="77777777" w:rsidR="005B748B" w:rsidRDefault="005B748B" w:rsidP="00710659">
      <w:pPr>
        <w:spacing w:after="0" w:line="240" w:lineRule="auto"/>
      </w:pPr>
      <w:r>
        <w:separator/>
      </w:r>
    </w:p>
    <w:p w14:paraId="2AA8470E" w14:textId="77777777" w:rsidR="005B748B" w:rsidRDefault="005B748B"/>
  </w:footnote>
  <w:footnote w:type="continuationSeparator" w:id="0">
    <w:p w14:paraId="5A6B6666" w14:textId="77777777" w:rsidR="005B748B" w:rsidRDefault="005B748B" w:rsidP="00710659">
      <w:pPr>
        <w:spacing w:after="0" w:line="240" w:lineRule="auto"/>
      </w:pPr>
      <w:r>
        <w:continuationSeparator/>
      </w:r>
    </w:p>
    <w:p w14:paraId="65443D68" w14:textId="77777777" w:rsidR="005B748B" w:rsidRDefault="005B74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0DDADC50" w:rsidR="002D193A" w:rsidRDefault="003907A4" w:rsidP="008402F2">
        <w:pPr>
          <w:pStyle w:val="PageHead"/>
        </w:pPr>
        <w:r>
          <w:t>Configuración de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1870065">
    <w:abstractNumId w:val="6"/>
  </w:num>
  <w:num w:numId="2" w16cid:durableId="197470170">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pStyle w:val="Heading2"/>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56176811">
    <w:abstractNumId w:val="2"/>
  </w:num>
  <w:num w:numId="4" w16cid:durableId="142352935">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pStyle w:val="Heading2"/>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6936047">
    <w:abstractNumId w:val="4"/>
  </w:num>
  <w:num w:numId="6" w16cid:durableId="195235957">
    <w:abstractNumId w:val="0"/>
  </w:num>
  <w:num w:numId="7" w16cid:durableId="1735814246">
    <w:abstractNumId w:val="1"/>
  </w:num>
  <w:num w:numId="8" w16cid:durableId="2066875464">
    <w:abstractNumId w:val="5"/>
    <w:lvlOverride w:ilvl="0">
      <w:lvl w:ilvl="0">
        <w:start w:val="1"/>
        <w:numFmt w:val="decimal"/>
        <w:lvlText w:val="Parte %1:"/>
        <w:lvlJc w:val="left"/>
        <w:pPr>
          <w:tabs>
            <w:tab w:val="num" w:pos="1152"/>
          </w:tabs>
          <w:ind w:left="1152" w:hanging="792"/>
        </w:pPr>
        <w:rPr>
          <w:rFonts w:hint="default"/>
        </w:rPr>
      </w:lvl>
    </w:lvlOverride>
  </w:num>
  <w:num w:numId="9" w16cid:durableId="1492283900">
    <w:abstractNumId w:val="4"/>
  </w:num>
  <w:num w:numId="10" w16cid:durableId="30593580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670"/>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0C80"/>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1D3D"/>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210A"/>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7A4"/>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3B77"/>
    <w:rsid w:val="005762B1"/>
    <w:rsid w:val="00580456"/>
    <w:rsid w:val="00580E73"/>
    <w:rsid w:val="00583BD1"/>
    <w:rsid w:val="00592329"/>
    <w:rsid w:val="00593386"/>
    <w:rsid w:val="00596998"/>
    <w:rsid w:val="0059790F"/>
    <w:rsid w:val="005A6E62"/>
    <w:rsid w:val="005B2FB3"/>
    <w:rsid w:val="005B37F2"/>
    <w:rsid w:val="005B748B"/>
    <w:rsid w:val="005C6F8C"/>
    <w:rsid w:val="005D1D97"/>
    <w:rsid w:val="005D2B29"/>
    <w:rsid w:val="005D354A"/>
    <w:rsid w:val="005D3E53"/>
    <w:rsid w:val="005D506C"/>
    <w:rsid w:val="005D6C6A"/>
    <w:rsid w:val="005E15F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043F"/>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1BC0"/>
    <w:rsid w:val="006A48F1"/>
    <w:rsid w:val="006A594F"/>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24B8"/>
    <w:rsid w:val="00814BAA"/>
    <w:rsid w:val="00816F0C"/>
    <w:rsid w:val="0082211C"/>
    <w:rsid w:val="00824295"/>
    <w:rsid w:val="00827A65"/>
    <w:rsid w:val="00830473"/>
    <w:rsid w:val="008313F3"/>
    <w:rsid w:val="008402F2"/>
    <w:rsid w:val="00840469"/>
    <w:rsid w:val="008404DC"/>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240"/>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5829"/>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97BD4"/>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691"/>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034FF"/>
    <w:rsid w:val="00D04578"/>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3326"/>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B7C64"/>
    <w:rsid w:val="00FC24CD"/>
    <w:rsid w:val="00FD1398"/>
    <w:rsid w:val="00FD33AB"/>
    <w:rsid w:val="00FD3BA4"/>
    <w:rsid w:val="00FD46FC"/>
    <w:rsid w:val="00FD4724"/>
    <w:rsid w:val="00FD4A68"/>
    <w:rsid w:val="00FD68ED"/>
    <w:rsid w:val="00FD7E00"/>
    <w:rsid w:val="00FE2582"/>
    <w:rsid w:val="00FE2824"/>
    <w:rsid w:val="00FE2F0E"/>
    <w:rsid w:val="00FE3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0508C1"/>
    <w:rsid w:val="000A4608"/>
    <w:rsid w:val="002458A4"/>
    <w:rsid w:val="004F1BE1"/>
    <w:rsid w:val="005161CA"/>
    <w:rsid w:val="00522FA3"/>
    <w:rsid w:val="00584665"/>
    <w:rsid w:val="005870A2"/>
    <w:rsid w:val="00660C9B"/>
    <w:rsid w:val="00681AF6"/>
    <w:rsid w:val="00682612"/>
    <w:rsid w:val="00824403"/>
    <w:rsid w:val="008B63FC"/>
    <w:rsid w:val="009003F8"/>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6</Pages>
  <Words>1662</Words>
  <Characters>9147</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Configuración de HSRP</vt:lpstr>
      <vt:lpstr>Packet Tracer - Guía de configuración HSRP</vt:lpstr>
    </vt:vector>
  </TitlesOfParts>
  <Company>Cisco Systems, Inc.</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HSRP</dc:title>
  <dc:subject/>
  <dc:creator>Martin Benson</dc:creator>
  <cp:keywords/>
  <dc:description>2023</dc:description>
  <cp:lastModifiedBy>Lizethe Pérez Fuertes</cp:lastModifiedBy>
  <cp:revision>3</cp:revision>
  <cp:lastPrinted>2019-11-11T16:26:00Z</cp:lastPrinted>
  <dcterms:created xsi:type="dcterms:W3CDTF">2024-04-11T18:31:00Z</dcterms:created>
  <dcterms:modified xsi:type="dcterms:W3CDTF">2024-06-04T22:48:00Z</dcterms:modified>
</cp:coreProperties>
</file>