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DB4F" w14:textId="00DD7D23" w:rsidR="004D36D7" w:rsidRDefault="00984DC5" w:rsidP="00FD4A68">
      <w:pPr>
        <w:pStyle w:val="LabTitle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Configurar y comprobar </w:t>
      </w:r>
      <w:proofErr w:type="spellStart"/>
      <w:r>
        <w:t>eBGP</w:t>
      </w:r>
      <w:proofErr w:type="spellEnd"/>
      <w:r>
        <w:t xml:space="preserve"> </w:t>
      </w:r>
      <w:r>
        <w:rPr>
          <w:rStyle w:val="LabTitleInstVersred"/>
        </w:rPr>
        <w:t>(versión para el instructor)</w:t>
      </w:r>
    </w:p>
    <w:p w14:paraId="63876B74" w14:textId="77777777" w:rsidR="00FB6107" w:rsidRPr="009A1CF4" w:rsidRDefault="00FB6107" w:rsidP="00FB6107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14:paraId="2ABF57CA" w14:textId="1637CAE1" w:rsidR="004D4D44" w:rsidRPr="00E27E50" w:rsidRDefault="00340426" w:rsidP="00E27E50">
      <w:pPr>
        <w:pStyle w:val="LabSection"/>
      </w:pPr>
      <w:r>
        <w:t>Topología</w:t>
      </w:r>
    </w:p>
    <w:p w14:paraId="69BE921C" w14:textId="164FD9BA" w:rsidR="004D4D44" w:rsidRPr="00E27E50" w:rsidRDefault="004D4D44" w:rsidP="00E27E5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060735D" wp14:editId="0C81FDE7">
            <wp:extent cx="6375459" cy="26200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59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>
        <w:t>Objetivos</w:t>
      </w:r>
    </w:p>
    <w:p w14:paraId="70FD4349" w14:textId="7B7C886C" w:rsidR="0025434B" w:rsidRPr="00E27E50" w:rsidRDefault="00127AC4" w:rsidP="00840FC2">
      <w:pPr>
        <w:pStyle w:val="BodyTextL25Bold"/>
        <w:rPr>
          <w:b w:val="0"/>
        </w:rPr>
      </w:pPr>
      <w:r>
        <w:rPr>
          <w:b w:val="0"/>
        </w:rPr>
        <w:t xml:space="preserve">Configurar y comprobar el protocolo </w:t>
      </w:r>
      <w:proofErr w:type="spellStart"/>
      <w:r>
        <w:rPr>
          <w:b w:val="0"/>
        </w:rPr>
        <w:t>eBGP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external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Border</w:t>
      </w:r>
      <w:proofErr w:type="spellEnd"/>
      <w:r>
        <w:rPr>
          <w:b w:val="0"/>
        </w:rPr>
        <w:t xml:space="preserve"> Gateway </w:t>
      </w:r>
      <w:proofErr w:type="spellStart"/>
      <w:r>
        <w:rPr>
          <w:b w:val="0"/>
        </w:rPr>
        <w:t>Protocol</w:t>
      </w:r>
      <w:proofErr w:type="spellEnd"/>
      <w:r>
        <w:rPr>
          <w:b w:val="0"/>
        </w:rPr>
        <w:t>, protocolo externo de puerta de enlace fronteriza) entre dos sistemas autónomos.</w:t>
      </w:r>
    </w:p>
    <w:p w14:paraId="1DD1FC1C" w14:textId="77777777" w:rsidR="00C07FD9" w:rsidRPr="00C07FD9" w:rsidRDefault="009D2C27" w:rsidP="00840FC2">
      <w:pPr>
        <w:pStyle w:val="LabSection"/>
      </w:pPr>
      <w:r>
        <w:t>Aspectos básicos/situación</w:t>
      </w:r>
    </w:p>
    <w:p w14:paraId="59FC782A" w14:textId="0A2CA031" w:rsidR="00127AC4" w:rsidRDefault="000A7443" w:rsidP="00127AC4">
      <w:pPr>
        <w:pStyle w:val="BodyTextL25"/>
        <w:rPr>
          <w:rFonts w:eastAsia="Arial"/>
        </w:rPr>
      </w:pPr>
      <w:r>
        <w:t xml:space="preserve">En esta actividad, configurará y verificará el funcionamiento del protocolo </w:t>
      </w:r>
      <w:proofErr w:type="spellStart"/>
      <w:r>
        <w:t>eBGP</w:t>
      </w:r>
      <w:proofErr w:type="spellEnd"/>
      <w:r>
        <w:t xml:space="preserve"> entre sistemas autónomos 65001 y 65002. ACME Inc. es una empresa que tiene una asociación con </w:t>
      </w:r>
      <w:proofErr w:type="spellStart"/>
      <w:r>
        <w:t>Other</w:t>
      </w:r>
      <w:proofErr w:type="spellEnd"/>
      <w:r>
        <w:t xml:space="preserve"> Company y deben intercambiar rutas. Ambas empresas poseen sus propios sistemas autónomos y utilizarán el ISP como el sistema autónomo (AS,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de tránsito para llegar a la otra.</w:t>
      </w:r>
    </w:p>
    <w:p w14:paraId="15DF72C7" w14:textId="26705A68" w:rsidR="00691031" w:rsidRPr="00691031" w:rsidRDefault="00127AC4" w:rsidP="00127AC4">
      <w:pPr>
        <w:pStyle w:val="BodyTextL25"/>
        <w:rPr>
          <w:rFonts w:eastAsia="Arial"/>
        </w:rPr>
      </w:pPr>
      <w:r>
        <w:rPr>
          <w:b/>
        </w:rPr>
        <w:t>Nota</w:t>
      </w:r>
      <w:r>
        <w:t xml:space="preserve">: Solo las empresas con redes muy grandes pueden costear un sistema autónomo propio. </w:t>
      </w:r>
    </w:p>
    <w:p w14:paraId="79192156" w14:textId="5FD3189D" w:rsidR="00186750" w:rsidRDefault="00665EB2">
      <w:pPr>
        <w:pStyle w:val="LabSection"/>
      </w:pPr>
      <w:r>
        <w:lastRenderedPageBreak/>
        <w:t>Tabla de direcciones</w:t>
      </w:r>
    </w:p>
    <w:tbl>
      <w:tblPr>
        <w:tblW w:w="7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33"/>
        <w:gridCol w:w="1042"/>
        <w:gridCol w:w="1688"/>
        <w:gridCol w:w="1800"/>
        <w:gridCol w:w="1879"/>
      </w:tblGrid>
      <w:tr w:rsidR="00186750" w14:paraId="3ADC2CF9" w14:textId="77777777" w:rsidTr="00371D55">
        <w:trPr>
          <w:cantSplit/>
          <w:trHeight w:val="255"/>
          <w:jc w:val="center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A3DD397" w14:textId="77777777" w:rsidR="00186750" w:rsidRPr="00E87D62" w:rsidRDefault="00186750" w:rsidP="009F22BF">
            <w:pPr>
              <w:pStyle w:val="TableHeading"/>
            </w:pPr>
            <w:r>
              <w:t>Dispositivo</w:t>
            </w:r>
          </w:p>
        </w:tc>
        <w:tc>
          <w:tcPr>
            <w:tcW w:w="104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EB0DFD" w14:textId="77777777" w:rsidR="00186750" w:rsidRPr="00E87D62" w:rsidRDefault="00186750" w:rsidP="009F22BF">
            <w:pPr>
              <w:pStyle w:val="TableHeading"/>
            </w:pPr>
            <w:r>
              <w:t>Interfaz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4847D59" w14:textId="77777777" w:rsidR="00186750" w:rsidRPr="00E87D62" w:rsidRDefault="00186750" w:rsidP="009F22BF">
            <w:pPr>
              <w:pStyle w:val="TableHeading"/>
            </w:pPr>
            <w:r>
              <w:t>Dirección IPv4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9C9A263" w14:textId="77777777" w:rsidR="00186750" w:rsidRPr="00E87D62" w:rsidRDefault="00186750" w:rsidP="009F22BF">
            <w:pPr>
              <w:pStyle w:val="TableHeading"/>
            </w:pPr>
            <w:r>
              <w:t>Máscara de subred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7678EBF" w14:textId="77777777" w:rsidR="00186750" w:rsidRPr="00E87D62" w:rsidRDefault="00186750" w:rsidP="00665EB2">
            <w:pPr>
              <w:pStyle w:val="TableHeading"/>
              <w:jc w:val="left"/>
            </w:pPr>
            <w:r>
              <w:t>Gateway predeterminado</w:t>
            </w:r>
          </w:p>
        </w:tc>
      </w:tr>
      <w:tr w:rsidR="00186750" w14:paraId="350B766F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37FFA24E" w14:textId="4200C95F" w:rsidR="00186750" w:rsidRDefault="00186750" w:rsidP="009F22BF">
            <w:pPr>
              <w:pStyle w:val="TableText"/>
            </w:pPr>
            <w:r>
              <w:t>ACME1</w:t>
            </w:r>
          </w:p>
        </w:tc>
        <w:tc>
          <w:tcPr>
            <w:tcW w:w="1042" w:type="dxa"/>
            <w:vAlign w:val="center"/>
          </w:tcPr>
          <w:p w14:paraId="65025D81" w14:textId="75B8869E" w:rsidR="00186750" w:rsidRPr="00E87D62" w:rsidRDefault="00186750" w:rsidP="009F22BF">
            <w:pPr>
              <w:pStyle w:val="TableText"/>
            </w:pPr>
            <w:r>
              <w:t>G0/0</w:t>
            </w:r>
          </w:p>
        </w:tc>
        <w:tc>
          <w:tcPr>
            <w:tcW w:w="1688" w:type="dxa"/>
            <w:vAlign w:val="center"/>
          </w:tcPr>
          <w:p w14:paraId="1CC6ED1B" w14:textId="6FC824A2" w:rsidR="00186750" w:rsidRPr="00E87D62" w:rsidRDefault="00186750" w:rsidP="009F22BF">
            <w:pPr>
              <w:pStyle w:val="TableText"/>
            </w:pPr>
            <w:r>
              <w:t>192.168.0.1</w:t>
            </w:r>
          </w:p>
        </w:tc>
        <w:tc>
          <w:tcPr>
            <w:tcW w:w="1800" w:type="dxa"/>
            <w:vAlign w:val="center"/>
          </w:tcPr>
          <w:p w14:paraId="26CA0F88" w14:textId="5F3E6379" w:rsidR="00186750" w:rsidRPr="00E87D62" w:rsidRDefault="00186750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30C29CF0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6443D828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149326C0" w14:textId="77777777" w:rsidR="00186750" w:rsidRDefault="00186750" w:rsidP="009F22BF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6C424F9E" w14:textId="43114366" w:rsidR="00186750" w:rsidRPr="00E87D62" w:rsidRDefault="00186750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46F53F42" w14:textId="6C5C6062" w:rsidR="00186750" w:rsidRPr="00E87D62" w:rsidRDefault="00775AE7" w:rsidP="009F22BF">
            <w:pPr>
              <w:pStyle w:val="TableText"/>
            </w:pPr>
            <w:r>
              <w:t>1.1.1.2</w:t>
            </w:r>
          </w:p>
        </w:tc>
        <w:tc>
          <w:tcPr>
            <w:tcW w:w="1800" w:type="dxa"/>
            <w:vAlign w:val="center"/>
          </w:tcPr>
          <w:p w14:paraId="49889F51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954C630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4722CC69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0B1F898A" w14:textId="55919061" w:rsidR="00186750" w:rsidRDefault="00186750" w:rsidP="009F22BF">
            <w:pPr>
              <w:pStyle w:val="TableText"/>
            </w:pPr>
            <w:r>
              <w:t>OtherCo1</w:t>
            </w:r>
          </w:p>
        </w:tc>
        <w:tc>
          <w:tcPr>
            <w:tcW w:w="1042" w:type="dxa"/>
            <w:vAlign w:val="center"/>
          </w:tcPr>
          <w:p w14:paraId="53EC1D8B" w14:textId="08537E65" w:rsidR="00186750" w:rsidRPr="00E87D62" w:rsidRDefault="00186750" w:rsidP="00A17FA3">
            <w:pPr>
              <w:pStyle w:val="TableText"/>
            </w:pPr>
            <w:r>
              <w:t>G/0/0</w:t>
            </w:r>
          </w:p>
        </w:tc>
        <w:tc>
          <w:tcPr>
            <w:tcW w:w="1688" w:type="dxa"/>
            <w:vAlign w:val="center"/>
          </w:tcPr>
          <w:p w14:paraId="24362FFF" w14:textId="609A454C" w:rsidR="00186750" w:rsidRPr="00E87D62" w:rsidRDefault="00665EB2" w:rsidP="009F22BF">
            <w:pPr>
              <w:pStyle w:val="TableText"/>
            </w:pPr>
            <w:r>
              <w:t>172.16.10.1</w:t>
            </w:r>
          </w:p>
        </w:tc>
        <w:tc>
          <w:tcPr>
            <w:tcW w:w="1800" w:type="dxa"/>
            <w:vAlign w:val="center"/>
          </w:tcPr>
          <w:p w14:paraId="4DDBFC96" w14:textId="01A58894" w:rsidR="00186750" w:rsidRPr="00E87D62" w:rsidRDefault="00665EB2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0B75F41E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05CEDD1C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48C96CD7" w14:textId="77777777" w:rsidR="00186750" w:rsidRPr="00E87D62" w:rsidRDefault="00186750" w:rsidP="009F22BF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72614699" w14:textId="0624901C" w:rsidR="00186750" w:rsidRPr="00E87D62" w:rsidRDefault="00186750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18DE5B43" w14:textId="69254CAE" w:rsidR="00186750" w:rsidRPr="00E87D62" w:rsidRDefault="00775AE7" w:rsidP="009F22BF">
            <w:pPr>
              <w:pStyle w:val="TableText"/>
            </w:pPr>
            <w:r>
              <w:t>1.1.1.10</w:t>
            </w:r>
          </w:p>
        </w:tc>
        <w:tc>
          <w:tcPr>
            <w:tcW w:w="1800" w:type="dxa"/>
            <w:vAlign w:val="center"/>
          </w:tcPr>
          <w:p w14:paraId="255FE099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6A381D74" w14:textId="77777777" w:rsidR="00186750" w:rsidRPr="00E87D62" w:rsidRDefault="00186750" w:rsidP="009F22BF">
            <w:pPr>
              <w:pStyle w:val="TableText"/>
            </w:pPr>
            <w:r>
              <w:t>N/D</w:t>
            </w:r>
          </w:p>
        </w:tc>
      </w:tr>
      <w:tr w:rsidR="00665EB2" w14:paraId="64364BBD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4672C67C" w14:textId="44074F1B" w:rsidR="00665EB2" w:rsidRDefault="00665EB2" w:rsidP="00665EB2">
            <w:pPr>
              <w:pStyle w:val="TableText"/>
            </w:pPr>
            <w:r>
              <w:t>ISP1</w:t>
            </w:r>
          </w:p>
        </w:tc>
        <w:tc>
          <w:tcPr>
            <w:tcW w:w="1042" w:type="dxa"/>
            <w:vAlign w:val="center"/>
          </w:tcPr>
          <w:p w14:paraId="3C355FBC" w14:textId="43B9241D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3A256C34" w14:textId="77777777" w:rsidR="00665EB2" w:rsidRDefault="00665EB2" w:rsidP="00665EB2">
            <w:pPr>
              <w:pStyle w:val="TableText"/>
            </w:pPr>
            <w:r>
              <w:t>1.1.1.1</w:t>
            </w:r>
          </w:p>
        </w:tc>
        <w:tc>
          <w:tcPr>
            <w:tcW w:w="1800" w:type="dxa"/>
            <w:vAlign w:val="center"/>
          </w:tcPr>
          <w:p w14:paraId="66A67D38" w14:textId="107B05E8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C1EC9F4" w14:textId="77777777" w:rsidR="00665EB2" w:rsidRDefault="00665EB2" w:rsidP="00665EB2">
            <w:pPr>
              <w:pStyle w:val="TableText"/>
            </w:pPr>
          </w:p>
        </w:tc>
      </w:tr>
      <w:tr w:rsidR="00665EB2" w14:paraId="213A0C23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4834A1DA" w14:textId="77777777" w:rsidR="00665EB2" w:rsidRDefault="00665EB2" w:rsidP="00665EB2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2631FB84" w14:textId="30AB513D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6520931A" w14:textId="77777777" w:rsidR="00665EB2" w:rsidRDefault="00665EB2" w:rsidP="00665EB2">
            <w:pPr>
              <w:pStyle w:val="TableText"/>
            </w:pPr>
            <w:r>
              <w:t>1.1.1.5</w:t>
            </w:r>
          </w:p>
        </w:tc>
        <w:tc>
          <w:tcPr>
            <w:tcW w:w="1800" w:type="dxa"/>
            <w:vAlign w:val="center"/>
          </w:tcPr>
          <w:p w14:paraId="668AD031" w14:textId="0BA585C4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7661CE73" w14:textId="77777777" w:rsidR="00665EB2" w:rsidRDefault="00665EB2" w:rsidP="00665EB2">
            <w:pPr>
              <w:pStyle w:val="TableText"/>
            </w:pPr>
          </w:p>
        </w:tc>
      </w:tr>
      <w:tr w:rsidR="00665EB2" w14:paraId="1A42B4F8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4202AF55" w14:textId="5EA0AFE6" w:rsidR="00665EB2" w:rsidRDefault="00665EB2" w:rsidP="00665EB2">
            <w:pPr>
              <w:pStyle w:val="TableText"/>
            </w:pPr>
            <w:r>
              <w:t>ISP2</w:t>
            </w:r>
          </w:p>
        </w:tc>
        <w:tc>
          <w:tcPr>
            <w:tcW w:w="1042" w:type="dxa"/>
            <w:vAlign w:val="center"/>
          </w:tcPr>
          <w:p w14:paraId="7C0D2718" w14:textId="37586FCC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7D7EE804" w14:textId="77777777" w:rsidR="00665EB2" w:rsidRDefault="00665EB2" w:rsidP="00665EB2">
            <w:pPr>
              <w:pStyle w:val="TableText"/>
            </w:pPr>
            <w:r>
              <w:t>1.1.1.9</w:t>
            </w:r>
          </w:p>
        </w:tc>
        <w:tc>
          <w:tcPr>
            <w:tcW w:w="1800" w:type="dxa"/>
            <w:vAlign w:val="center"/>
          </w:tcPr>
          <w:p w14:paraId="1FA1AE0B" w14:textId="4597C330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89EAC3F" w14:textId="77777777" w:rsidR="00665EB2" w:rsidRDefault="00665EB2" w:rsidP="00665EB2">
            <w:pPr>
              <w:pStyle w:val="TableText"/>
            </w:pPr>
          </w:p>
        </w:tc>
      </w:tr>
      <w:tr w:rsidR="00665EB2" w14:paraId="728E00A8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7CDE9685" w14:textId="77777777" w:rsidR="00665EB2" w:rsidRDefault="00665EB2" w:rsidP="00665EB2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02416BA0" w14:textId="56C5A865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1F0E4BA6" w14:textId="77777777" w:rsidR="00665EB2" w:rsidRDefault="00665EB2" w:rsidP="00665EB2">
            <w:pPr>
              <w:pStyle w:val="TableText"/>
            </w:pPr>
            <w:r>
              <w:t>1.1.1.6</w:t>
            </w:r>
          </w:p>
        </w:tc>
        <w:tc>
          <w:tcPr>
            <w:tcW w:w="1800" w:type="dxa"/>
            <w:vAlign w:val="center"/>
          </w:tcPr>
          <w:p w14:paraId="22CA7D9E" w14:textId="24288836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4D41DB7C" w14:textId="77777777" w:rsidR="00665EB2" w:rsidRDefault="00665EB2" w:rsidP="00665EB2">
            <w:pPr>
              <w:pStyle w:val="TableText"/>
            </w:pPr>
          </w:p>
        </w:tc>
      </w:tr>
      <w:tr w:rsidR="00665EB2" w14:paraId="3599BC71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35322D97" w14:textId="6751AE47" w:rsidR="00665EB2" w:rsidRPr="00E87D62" w:rsidRDefault="00665EB2" w:rsidP="00665EB2">
            <w:pPr>
              <w:pStyle w:val="TableText"/>
            </w:pPr>
            <w:r>
              <w:t>PC0</w:t>
            </w:r>
          </w:p>
        </w:tc>
        <w:tc>
          <w:tcPr>
            <w:tcW w:w="1042" w:type="dxa"/>
            <w:vAlign w:val="center"/>
          </w:tcPr>
          <w:p w14:paraId="610BC6F4" w14:textId="77777777" w:rsidR="00665EB2" w:rsidRPr="00E87D6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473DC37" w14:textId="627785C6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BD42B9C" w14:textId="69E73709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57931FA8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65DEFA70" w14:textId="0518096E" w:rsidR="00665EB2" w:rsidRDefault="00665EB2" w:rsidP="00665EB2">
            <w:pPr>
              <w:pStyle w:val="TableText"/>
            </w:pPr>
            <w:r>
              <w:t>Laptop0</w:t>
            </w:r>
          </w:p>
        </w:tc>
        <w:tc>
          <w:tcPr>
            <w:tcW w:w="1042" w:type="dxa"/>
            <w:vAlign w:val="center"/>
          </w:tcPr>
          <w:p w14:paraId="363A8E27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F6C447B" w14:textId="0BA8D2F4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778C2C79" w14:textId="2483F240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7F04903E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42325A0E" w14:textId="0EC71CA1" w:rsidR="00665EB2" w:rsidRPr="00E87D62" w:rsidRDefault="00665EB2" w:rsidP="00665EB2">
            <w:pPr>
              <w:pStyle w:val="TableText"/>
            </w:pPr>
            <w:r>
              <w:t>Laptop1</w:t>
            </w:r>
          </w:p>
        </w:tc>
        <w:tc>
          <w:tcPr>
            <w:tcW w:w="1042" w:type="dxa"/>
            <w:vAlign w:val="center"/>
          </w:tcPr>
          <w:p w14:paraId="20B5A5C0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0A0F90C2" w14:textId="352390ED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2310E76" w14:textId="24C67E3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09B017BA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6D1E9062" w14:textId="76F21648" w:rsidR="00665EB2" w:rsidRDefault="00665EB2" w:rsidP="00665EB2">
            <w:pPr>
              <w:pStyle w:val="TableText"/>
            </w:pPr>
            <w:r>
              <w:t>Servidor</w:t>
            </w:r>
          </w:p>
        </w:tc>
        <w:tc>
          <w:tcPr>
            <w:tcW w:w="1042" w:type="dxa"/>
            <w:vAlign w:val="center"/>
          </w:tcPr>
          <w:p w14:paraId="4895F52A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1688" w:type="dxa"/>
            <w:vAlign w:val="center"/>
          </w:tcPr>
          <w:p w14:paraId="1576E4A7" w14:textId="7777777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172.16.10.2</w:t>
            </w:r>
          </w:p>
        </w:tc>
        <w:tc>
          <w:tcPr>
            <w:tcW w:w="1800" w:type="dxa"/>
            <w:vAlign w:val="center"/>
          </w:tcPr>
          <w:p w14:paraId="3BEB25F3" w14:textId="040937BF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255.255.255.0</w:t>
            </w:r>
          </w:p>
        </w:tc>
        <w:tc>
          <w:tcPr>
            <w:tcW w:w="1879" w:type="dxa"/>
            <w:vAlign w:val="center"/>
          </w:tcPr>
          <w:p w14:paraId="471B9F03" w14:textId="7341BEDC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172.16.10.1</w:t>
            </w:r>
          </w:p>
        </w:tc>
      </w:tr>
    </w:tbl>
    <w:p w14:paraId="5617198C" w14:textId="7B65FC1D" w:rsidR="00F715DE" w:rsidRDefault="00127AC4" w:rsidP="00371D55">
      <w:pPr>
        <w:pStyle w:val="StepHead"/>
      </w:pPr>
      <w:r>
        <w:t xml:space="preserve">Configurar el protocolo </w:t>
      </w:r>
      <w:proofErr w:type="spellStart"/>
      <w:r>
        <w:t>eBGP</w:t>
      </w:r>
      <w:proofErr w:type="spellEnd"/>
      <w:r>
        <w:t xml:space="preserve"> en ACME Inc.</w:t>
      </w:r>
    </w:p>
    <w:p w14:paraId="3747B4CE" w14:textId="5B512FDB" w:rsidR="00127AC4" w:rsidRDefault="004D0993" w:rsidP="00E27E50">
      <w:pPr>
        <w:pStyle w:val="BodyTextL25"/>
      </w:pPr>
      <w:r>
        <w:t xml:space="preserve">ACME Inc. contrató a un ISP para conectarse a una empresa </w:t>
      </w:r>
      <w:proofErr w:type="spellStart"/>
      <w:r>
        <w:t>partner</w:t>
      </w:r>
      <w:proofErr w:type="spellEnd"/>
      <w:r>
        <w:t xml:space="preserve"> llamada </w:t>
      </w:r>
      <w:proofErr w:type="spellStart"/>
      <w:r>
        <w:t>Other</w:t>
      </w:r>
      <w:proofErr w:type="spellEnd"/>
      <w:r>
        <w:t xml:space="preserve"> Company. El ISP estableció el alcance de la red dentro de su red y a </w:t>
      </w:r>
      <w:proofErr w:type="spellStart"/>
      <w:r>
        <w:t>Other</w:t>
      </w:r>
      <w:proofErr w:type="spellEnd"/>
      <w:r>
        <w:t xml:space="preserve"> Company. Usted debe conectar ACME al ISP de modo que ACME y </w:t>
      </w:r>
      <w:proofErr w:type="spellStart"/>
      <w:r>
        <w:t>Other</w:t>
      </w:r>
      <w:proofErr w:type="spellEnd"/>
      <w:r>
        <w:t xml:space="preserve"> Company puedan comunicarse. Debido a que el ISP utiliza el protocolo BGP como protocolo de </w:t>
      </w:r>
      <w:proofErr w:type="spellStart"/>
      <w:r>
        <w:t>routing</w:t>
      </w:r>
      <w:proofErr w:type="spellEnd"/>
      <w:r>
        <w:t xml:space="preserve">, debe configurar ACME1, el </w:t>
      </w:r>
      <w:proofErr w:type="spellStart"/>
      <w:r>
        <w:t>router</w:t>
      </w:r>
      <w:proofErr w:type="spellEnd"/>
      <w:r>
        <w:t xml:space="preserve"> de frontera de ACME, para establecer una conexión de vecinos BGP con ISP1, el </w:t>
      </w:r>
      <w:proofErr w:type="spellStart"/>
      <w:r>
        <w:t>router</w:t>
      </w:r>
      <w:proofErr w:type="spellEnd"/>
      <w:r>
        <w:t xml:space="preserve"> de frontera del ISP que interactúa con ACME.</w:t>
      </w:r>
    </w:p>
    <w:p w14:paraId="403332F6" w14:textId="5C5BBE05" w:rsidR="00605518" w:rsidRDefault="00127AC4" w:rsidP="00065D09">
      <w:pPr>
        <w:pStyle w:val="SubStepAlpha"/>
      </w:pPr>
      <w:r>
        <w:t>Compruebe que el ISP haya proporcionado el alcance de IP a través de su red emitiendo un comando ping a 1.1.1.9, la dirección IP asignada a la interfaz serial 0/0/0 de ISP2.</w:t>
      </w:r>
    </w:p>
    <w:p w14:paraId="5C8EEE74" w14:textId="46959C35" w:rsidR="004836E1" w:rsidRDefault="00065D09" w:rsidP="005741EB">
      <w:pPr>
        <w:pStyle w:val="SubStepAlpha"/>
      </w:pPr>
      <w:r>
        <w:t xml:space="preserve">Desde cualquier dispositivo dentro de la red de ACME, emita un comando ping al servidor 172.16.10.2 de </w:t>
      </w:r>
      <w:proofErr w:type="spellStart"/>
      <w:r>
        <w:t>Other</w:t>
      </w:r>
      <w:proofErr w:type="spellEnd"/>
      <w:r>
        <w:t xml:space="preserve"> Company. Los comandos ping deberían fallar porque no se ha configurado ningún </w:t>
      </w:r>
      <w:proofErr w:type="spellStart"/>
      <w:r>
        <w:t>routing</w:t>
      </w:r>
      <w:proofErr w:type="spellEnd"/>
      <w:r>
        <w:t xml:space="preserve"> BGP por el momento.</w:t>
      </w:r>
    </w:p>
    <w:p w14:paraId="24BE16DB" w14:textId="749687A6" w:rsidR="00065D09" w:rsidRDefault="00065D09" w:rsidP="005741EB">
      <w:pPr>
        <w:pStyle w:val="SubStepAlpha"/>
      </w:pPr>
      <w:r>
        <w:t xml:space="preserve">Configure ACME1 para convertirlo en un par </w:t>
      </w:r>
      <w:proofErr w:type="spellStart"/>
      <w:r>
        <w:t>eBGP</w:t>
      </w:r>
      <w:proofErr w:type="spellEnd"/>
      <w:r>
        <w:t xml:space="preserve"> con ISP1. El número de AS de ACME es 65001, mientras que el ISP utiliza el número de AS 65003. Utilice 1.1.1.1 como la dirección IP de vecino y asegúrese de agregar la red interna 192.168.0.0/24 de ACME al protocolo BGP.</w:t>
      </w:r>
    </w:p>
    <w:p w14:paraId="02785C4D" w14:textId="77777777" w:rsidR="00A17FA3" w:rsidRPr="00371D55" w:rsidRDefault="00A17FA3" w:rsidP="00E27E50">
      <w:pPr>
        <w:pStyle w:val="CMD"/>
        <w:rPr>
          <w:rStyle w:val="AnswerGray"/>
          <w:rFonts w:ascii="Courier New" w:hAnsi="Courier New" w:cs="Courier New"/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>ACME1(config)#</w:t>
      </w:r>
      <w:r w:rsidRPr="00371D55">
        <w:rPr>
          <w:rStyle w:val="AnswerGray"/>
          <w:rFonts w:ascii="Courier New" w:hAnsi="Courier New"/>
          <w:b/>
          <w:lang w:val="en-US"/>
        </w:rPr>
        <w:t xml:space="preserve"> router bgp 65001</w:t>
      </w:r>
    </w:p>
    <w:p w14:paraId="5E799704" w14:textId="77777777" w:rsidR="00A17FA3" w:rsidRPr="00371D55" w:rsidRDefault="00A17FA3" w:rsidP="00E27E50">
      <w:pPr>
        <w:pStyle w:val="CMD"/>
        <w:rPr>
          <w:rStyle w:val="AnswerGray"/>
          <w:rFonts w:ascii="Courier New" w:hAnsi="Courier New" w:cs="Courier New"/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>ACME1(config-router)#</w:t>
      </w:r>
      <w:r w:rsidRPr="00371D55">
        <w:rPr>
          <w:rStyle w:val="AnswerGray"/>
          <w:rFonts w:ascii="Courier New" w:hAnsi="Courier New"/>
          <w:b/>
          <w:lang w:val="en-US"/>
        </w:rPr>
        <w:t xml:space="preserve"> neighbor 1.1.1.1 remote-as 65003</w:t>
      </w:r>
    </w:p>
    <w:p w14:paraId="79A35243" w14:textId="17F38C3B" w:rsidR="00A17FA3" w:rsidRPr="00371D55" w:rsidRDefault="00A17FA3" w:rsidP="00E27E50">
      <w:pPr>
        <w:pStyle w:val="CMD"/>
        <w:rPr>
          <w:rStyle w:val="AnswerGray"/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 xml:space="preserve">ACME1(config-router)# </w:t>
      </w:r>
      <w:r w:rsidRPr="00371D55">
        <w:rPr>
          <w:rStyle w:val="AnswerGray"/>
          <w:rFonts w:ascii="Courier New" w:hAnsi="Courier New"/>
          <w:b/>
          <w:lang w:val="en-US"/>
        </w:rPr>
        <w:t>network 192.168.0.0 mask 255.255.255.0</w:t>
      </w:r>
    </w:p>
    <w:p w14:paraId="6E701CDD" w14:textId="77777777" w:rsidR="002A2EE5" w:rsidRDefault="00465A13" w:rsidP="005B2DD4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  <w:r>
        <w:t xml:space="preserve">Desde cualquier dispositivo dentro de la red de ACME, vuelva a emitir un comando ping al servidor interno de </w:t>
      </w:r>
      <w:proofErr w:type="spellStart"/>
      <w:r>
        <w:t>Other</w:t>
      </w:r>
      <w:proofErr w:type="spellEnd"/>
      <w:r>
        <w:t xml:space="preserve"> Company. ¿Funciona?</w:t>
      </w:r>
    </w:p>
    <w:p w14:paraId="666938DD" w14:textId="303B9F4B" w:rsidR="0086689C" w:rsidRDefault="003A213E" w:rsidP="005B2DD4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  <w:r>
        <w:tab/>
        <w:t xml:space="preserve"> </w:t>
      </w:r>
      <w:r>
        <w:rPr>
          <w:rStyle w:val="AnswerGray"/>
        </w:rPr>
        <w:t>No.</w:t>
      </w:r>
    </w:p>
    <w:p w14:paraId="0D985AD2" w14:textId="4EA52FE6" w:rsidR="005741EB" w:rsidRDefault="00065D09" w:rsidP="00E27E50">
      <w:pPr>
        <w:pStyle w:val="StepHead"/>
      </w:pPr>
      <w:r>
        <w:t xml:space="preserve">Configurar el protocolo </w:t>
      </w:r>
      <w:proofErr w:type="spellStart"/>
      <w:r>
        <w:t>eBGP</w:t>
      </w:r>
      <w:proofErr w:type="spellEnd"/>
      <w:r>
        <w:t xml:space="preserve"> en </w:t>
      </w:r>
      <w:proofErr w:type="spellStart"/>
      <w:r>
        <w:t>Other</w:t>
      </w:r>
      <w:proofErr w:type="spellEnd"/>
      <w:r>
        <w:t xml:space="preserve"> Company Inc.</w:t>
      </w:r>
    </w:p>
    <w:p w14:paraId="423D3916" w14:textId="1508BABC" w:rsidR="003A213E" w:rsidRPr="003A213E" w:rsidRDefault="003A213E" w:rsidP="00E27E50">
      <w:pPr>
        <w:pStyle w:val="BodyTextL25"/>
      </w:pPr>
      <w:r>
        <w:t xml:space="preserve">El administrador de redes de </w:t>
      </w:r>
      <w:proofErr w:type="spellStart"/>
      <w:r>
        <w:t>Other</w:t>
      </w:r>
      <w:proofErr w:type="spellEnd"/>
      <w:r>
        <w:t xml:space="preserve"> Company no está familiarizado con el protocolo BGP y no pudo configurar su lado del enlace. Usted también debe configurar su extremo de la conexión.</w:t>
      </w:r>
    </w:p>
    <w:p w14:paraId="7C31DEE0" w14:textId="20274798" w:rsidR="005741EB" w:rsidRDefault="0022404F" w:rsidP="00E27E50">
      <w:pPr>
        <w:pStyle w:val="BodyTextL25"/>
        <w:keepNext/>
      </w:pPr>
      <w:r>
        <w:lastRenderedPageBreak/>
        <w:t xml:space="preserve">Configure OtherCo1 para formar una adyacencia del protocolo </w:t>
      </w:r>
      <w:proofErr w:type="spellStart"/>
      <w:r>
        <w:t>eBGP</w:t>
      </w:r>
      <w:proofErr w:type="spellEnd"/>
      <w:r>
        <w:t xml:space="preserve"> con ISP2, el </w:t>
      </w:r>
      <w:proofErr w:type="spellStart"/>
      <w:r>
        <w:t>router</w:t>
      </w:r>
      <w:proofErr w:type="spellEnd"/>
      <w:r>
        <w:t xml:space="preserve"> de frontera de ISP que interactúa con OtherCo1. </w:t>
      </w:r>
      <w:proofErr w:type="spellStart"/>
      <w:r>
        <w:t>Other</w:t>
      </w:r>
      <w:proofErr w:type="spellEnd"/>
      <w:r>
        <w:t xml:space="preserve"> Company está en el AS 65002, mientras que el ISP está en el AS 65003. Utilice 1.1.1.9 como la dirección IP de vecino de ISP2 y asegúrese de agregar la red interna 172.16.10.0/24 de </w:t>
      </w:r>
      <w:proofErr w:type="spellStart"/>
      <w:r>
        <w:t>Other</w:t>
      </w:r>
      <w:proofErr w:type="spellEnd"/>
      <w:r>
        <w:t xml:space="preserve"> Company al protocolo BGP.</w:t>
      </w:r>
    </w:p>
    <w:p w14:paraId="322AE75B" w14:textId="523BC55C" w:rsidR="003A213E" w:rsidRPr="00371D55" w:rsidRDefault="00AC678C" w:rsidP="00E27E50">
      <w:pPr>
        <w:pStyle w:val="CMD"/>
        <w:rPr>
          <w:rStyle w:val="AnswerGray"/>
          <w:rFonts w:ascii="Courier New" w:hAnsi="Courier New" w:cs="Courier New"/>
          <w:b/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>OtherCo1(config)#</w:t>
      </w:r>
      <w:r w:rsidRPr="00371D55">
        <w:rPr>
          <w:rStyle w:val="AnswerGray"/>
          <w:rFonts w:ascii="Courier New" w:hAnsi="Courier New"/>
          <w:b/>
          <w:lang w:val="en-US"/>
        </w:rPr>
        <w:t xml:space="preserve"> router bgp 65002</w:t>
      </w:r>
    </w:p>
    <w:p w14:paraId="32FA68E0" w14:textId="4B7E8EFC" w:rsidR="003A213E" w:rsidRPr="00371D55" w:rsidRDefault="00AC678C" w:rsidP="00E27E50">
      <w:pPr>
        <w:pStyle w:val="CMD"/>
        <w:rPr>
          <w:rStyle w:val="AnswerGray"/>
          <w:rFonts w:ascii="Courier New" w:hAnsi="Courier New" w:cs="Courier New"/>
          <w:b/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>OtherCo1(config-router)#</w:t>
      </w:r>
      <w:r w:rsidRPr="00371D55">
        <w:rPr>
          <w:rStyle w:val="AnswerGray"/>
          <w:rFonts w:ascii="Courier New" w:hAnsi="Courier New"/>
          <w:b/>
          <w:lang w:val="en-US"/>
        </w:rPr>
        <w:t xml:space="preserve"> neighbor 1.1.1.9 remote-as 65003</w:t>
      </w:r>
    </w:p>
    <w:p w14:paraId="006EB538" w14:textId="514048BD" w:rsidR="003A213E" w:rsidRPr="00371D55" w:rsidRDefault="00AC678C" w:rsidP="00E27E50">
      <w:pPr>
        <w:pStyle w:val="CMD"/>
        <w:rPr>
          <w:lang w:val="en-US"/>
        </w:rPr>
      </w:pPr>
      <w:r w:rsidRPr="00371D55">
        <w:rPr>
          <w:rStyle w:val="AnswerGray"/>
          <w:rFonts w:ascii="Courier New" w:hAnsi="Courier New"/>
          <w:lang w:val="en-US"/>
        </w:rPr>
        <w:t>OtherCo1(config-router)#</w:t>
      </w:r>
      <w:r w:rsidRPr="00371D55">
        <w:rPr>
          <w:rStyle w:val="AnswerGray"/>
          <w:rFonts w:ascii="Courier New" w:hAnsi="Courier New"/>
          <w:b/>
          <w:lang w:val="en-US"/>
        </w:rPr>
        <w:t xml:space="preserve"> network 172.16.10.0 mask 255.255.255.0</w:t>
      </w:r>
    </w:p>
    <w:p w14:paraId="5D448C4D" w14:textId="5B8064E4" w:rsidR="00065D09" w:rsidRDefault="00065D09" w:rsidP="00E27E50">
      <w:pPr>
        <w:pStyle w:val="StepHead"/>
      </w:pPr>
      <w:r>
        <w:t xml:space="preserve">Comprobación del protocolo </w:t>
      </w:r>
      <w:proofErr w:type="spellStart"/>
      <w:r>
        <w:t>eBGP</w:t>
      </w:r>
      <w:proofErr w:type="spellEnd"/>
    </w:p>
    <w:p w14:paraId="5D89950F" w14:textId="0A76DE25" w:rsidR="00065D09" w:rsidRDefault="00065D09" w:rsidP="00065D09">
      <w:pPr>
        <w:pStyle w:val="SubStepAlpha"/>
      </w:pPr>
      <w:r>
        <w:t xml:space="preserve">Compruebe que ACME1 haya formado correctamente una adyacencia del protocolo </w:t>
      </w:r>
      <w:proofErr w:type="spellStart"/>
      <w:r>
        <w:t>eBGP</w:t>
      </w:r>
      <w:proofErr w:type="spellEnd"/>
      <w:r>
        <w:t xml:space="preserve"> con ISP1.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bgp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summary</w:t>
      </w:r>
      <w:proofErr w:type="spellEnd"/>
      <w:r>
        <w:t xml:space="preserve"> es muy útil en esta situación.</w:t>
      </w:r>
    </w:p>
    <w:p w14:paraId="529D76B7" w14:textId="7442D9FF" w:rsidR="00065D09" w:rsidRDefault="00065D09" w:rsidP="00065D09">
      <w:pPr>
        <w:pStyle w:val="SubStepAlpha"/>
      </w:pPr>
      <w:r>
        <w:t xml:space="preserve">Utilice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bgp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summary</w:t>
      </w:r>
      <w:proofErr w:type="spellEnd"/>
      <w:r>
        <w:t xml:space="preserve"> para comprobar todas las rutas que ACME1 haya conocido a través del protocolo </w:t>
      </w:r>
      <w:proofErr w:type="spellStart"/>
      <w:r>
        <w:t>eBGP</w:t>
      </w:r>
      <w:proofErr w:type="spellEnd"/>
      <w:r>
        <w:t xml:space="preserve"> y su estado.</w:t>
      </w:r>
    </w:p>
    <w:p w14:paraId="67AB531F" w14:textId="5660E04C" w:rsidR="00065D09" w:rsidRDefault="00065D09" w:rsidP="00065D09">
      <w:pPr>
        <w:pStyle w:val="SubStepAlpha"/>
      </w:pPr>
      <w:r>
        <w:t xml:space="preserve">Observe las tablas de </w:t>
      </w:r>
      <w:proofErr w:type="spellStart"/>
      <w:r>
        <w:t>routing</w:t>
      </w:r>
      <w:proofErr w:type="spellEnd"/>
      <w:r>
        <w:t xml:space="preserve"> en ACME1 y OtherCo1. ACME1 debe tener rutas conocidas sobre la ruta 172.16.10.0/24 de </w:t>
      </w:r>
      <w:proofErr w:type="spellStart"/>
      <w:r>
        <w:t>Other</w:t>
      </w:r>
      <w:proofErr w:type="spellEnd"/>
      <w:r>
        <w:t xml:space="preserve"> Company. Del mismo modo, OtherCo1 ahora debe conocer la ruta 192.168.0.0/24 de ACME.</w:t>
      </w:r>
    </w:p>
    <w:p w14:paraId="4DD7589F" w14:textId="43B1EF97" w:rsidR="002909E2" w:rsidRDefault="001F6990" w:rsidP="00065D09">
      <w:pPr>
        <w:pStyle w:val="SubStepAlpha"/>
      </w:pPr>
      <w:r>
        <w:t xml:space="preserve">Abra un navegador web en cualquier terminal de ACME Inc. y diríjase al servidor de </w:t>
      </w:r>
      <w:proofErr w:type="spellStart"/>
      <w:r>
        <w:t>Other</w:t>
      </w:r>
      <w:proofErr w:type="spellEnd"/>
      <w:r>
        <w:t xml:space="preserve"> Company introduciendo su dirección IP 172.16.10.2</w:t>
      </w:r>
    </w:p>
    <w:p w14:paraId="03545C2D" w14:textId="1C4159AF" w:rsidR="00065D09" w:rsidRPr="00065D09" w:rsidRDefault="001F6990" w:rsidP="00065D09">
      <w:pPr>
        <w:pStyle w:val="SubStepAlpha"/>
      </w:pPr>
      <w:r>
        <w:t xml:space="preserve">Desde cualquier dispositivo de ACME Inc., emita un comando ping al servidor de </w:t>
      </w:r>
      <w:proofErr w:type="spellStart"/>
      <w:r>
        <w:t>Other</w:t>
      </w:r>
      <w:proofErr w:type="spellEnd"/>
      <w:r>
        <w:t xml:space="preserve"> Company en 172.16.10.2.</w:t>
      </w:r>
    </w:p>
    <w:p w14:paraId="5370940B" w14:textId="121A62A6" w:rsidR="005741EB" w:rsidRPr="00E27E50" w:rsidRDefault="003A262D" w:rsidP="00E27E50">
      <w:pPr>
        <w:pStyle w:val="LabSection"/>
        <w:rPr>
          <w:rStyle w:val="LabSectionGray"/>
        </w:rPr>
      </w:pPr>
      <w:r>
        <w:rPr>
          <w:rStyle w:val="LabSectionGray"/>
        </w:rPr>
        <w:t>Guiones</w:t>
      </w:r>
    </w:p>
    <w:p w14:paraId="34292DC1" w14:textId="5BADF60E" w:rsidR="0086689C" w:rsidRPr="00E27E50" w:rsidRDefault="003A262D" w:rsidP="00E27E50">
      <w:pPr>
        <w:pStyle w:val="LabSection"/>
        <w:rPr>
          <w:rStyle w:val="LabSectionGray"/>
        </w:rPr>
      </w:pPr>
      <w:r>
        <w:rPr>
          <w:rStyle w:val="LabSectionGray"/>
        </w:rPr>
        <w:t>Configuración de ACME1</w:t>
      </w:r>
    </w:p>
    <w:p w14:paraId="42BD197B" w14:textId="3BC56BD3" w:rsidR="0086689C" w:rsidRPr="00F84A83" w:rsidRDefault="003A262D" w:rsidP="00E27E50">
      <w:pPr>
        <w:pStyle w:val="DevConfigs"/>
        <w:rPr>
          <w:rStyle w:val="DevConfigGray"/>
          <w:lang w:val="en-US"/>
        </w:rPr>
      </w:pPr>
      <w:r w:rsidRPr="00F84A83">
        <w:rPr>
          <w:rStyle w:val="DevConfigGray"/>
          <w:lang w:val="en-US"/>
        </w:rPr>
        <w:t>router bgp 65001</w:t>
      </w:r>
    </w:p>
    <w:p w14:paraId="6B8758F3" w14:textId="17118EB5" w:rsidR="0086689C" w:rsidRPr="00F84A83" w:rsidRDefault="0086689C" w:rsidP="00E27E50">
      <w:pPr>
        <w:pStyle w:val="DevConfigs"/>
        <w:rPr>
          <w:rStyle w:val="DevConfigGray"/>
          <w:lang w:val="en-US"/>
        </w:rPr>
      </w:pPr>
      <w:r w:rsidRPr="00F84A83">
        <w:rPr>
          <w:rStyle w:val="DevConfigGray"/>
          <w:lang w:val="en-US"/>
        </w:rPr>
        <w:t xml:space="preserve"> neighbor 1.1.1.1 remote-as 65003</w:t>
      </w:r>
    </w:p>
    <w:p w14:paraId="426C573E" w14:textId="179C7106" w:rsidR="0086689C" w:rsidRPr="00E27E50" w:rsidRDefault="003A262D" w:rsidP="00E27E50">
      <w:pPr>
        <w:pStyle w:val="DevConfigs"/>
        <w:rPr>
          <w:rStyle w:val="DevConfigGray"/>
        </w:rPr>
      </w:pPr>
      <w:r w:rsidRPr="00F84A83">
        <w:rPr>
          <w:rStyle w:val="DevConfigGray"/>
          <w:lang w:val="en-US"/>
        </w:rPr>
        <w:t xml:space="preserve"> </w:t>
      </w:r>
      <w:proofErr w:type="spellStart"/>
      <w:r>
        <w:rPr>
          <w:rStyle w:val="DevConfigGray"/>
        </w:rPr>
        <w:t>network</w:t>
      </w:r>
      <w:proofErr w:type="spellEnd"/>
      <w:r>
        <w:rPr>
          <w:rStyle w:val="DevConfigGray"/>
        </w:rPr>
        <w:t xml:space="preserve"> 192.168.0.0 </w:t>
      </w:r>
      <w:proofErr w:type="spellStart"/>
      <w:r>
        <w:rPr>
          <w:rStyle w:val="DevConfigGray"/>
        </w:rPr>
        <w:t>mask</w:t>
      </w:r>
      <w:proofErr w:type="spellEnd"/>
      <w:r>
        <w:rPr>
          <w:rStyle w:val="DevConfigGray"/>
        </w:rPr>
        <w:t xml:space="preserve"> 255.255.255.0</w:t>
      </w:r>
    </w:p>
    <w:p w14:paraId="0F1EBE8E" w14:textId="4FF3BFD4" w:rsidR="0086689C" w:rsidRPr="00E27E50" w:rsidRDefault="003A262D" w:rsidP="00E27E50">
      <w:pPr>
        <w:pStyle w:val="LabSection"/>
        <w:rPr>
          <w:rStyle w:val="LabSectionGray"/>
        </w:rPr>
      </w:pPr>
      <w:r>
        <w:rPr>
          <w:rStyle w:val="LabSectionGray"/>
        </w:rPr>
        <w:t>Configuración de OtherCo1</w:t>
      </w:r>
    </w:p>
    <w:p w14:paraId="29810602" w14:textId="5394733E" w:rsidR="0086689C" w:rsidRPr="00F84A83" w:rsidRDefault="0086689C" w:rsidP="00E27E50">
      <w:pPr>
        <w:pStyle w:val="DevConfigs"/>
        <w:rPr>
          <w:rStyle w:val="DevConfigGray"/>
          <w:lang w:val="en-US"/>
        </w:rPr>
      </w:pPr>
      <w:r w:rsidRPr="00F84A83">
        <w:rPr>
          <w:rStyle w:val="DevConfigGray"/>
          <w:lang w:val="en-US"/>
        </w:rPr>
        <w:t>router bgp 65002</w:t>
      </w:r>
    </w:p>
    <w:p w14:paraId="55D04BF3" w14:textId="3FAE4F12" w:rsidR="0086689C" w:rsidRPr="00F84A83" w:rsidRDefault="003A262D" w:rsidP="00E27E50">
      <w:pPr>
        <w:pStyle w:val="DevConfigs"/>
        <w:rPr>
          <w:rStyle w:val="DevConfigGray"/>
          <w:lang w:val="en-US"/>
        </w:rPr>
      </w:pPr>
      <w:r w:rsidRPr="00F84A83">
        <w:rPr>
          <w:rStyle w:val="DevConfigGray"/>
          <w:lang w:val="en-US"/>
        </w:rPr>
        <w:t xml:space="preserve"> neighbor 1.1.1.9 remote-as 65003</w:t>
      </w:r>
    </w:p>
    <w:p w14:paraId="5989098A" w14:textId="607320F7" w:rsidR="0086689C" w:rsidRPr="00E27E50" w:rsidRDefault="003A262D" w:rsidP="00E27E50">
      <w:pPr>
        <w:pStyle w:val="DevConfigs"/>
        <w:rPr>
          <w:rStyle w:val="DevConfigGray"/>
        </w:rPr>
      </w:pPr>
      <w:r w:rsidRPr="00F84A83">
        <w:rPr>
          <w:rStyle w:val="DevConfigGray"/>
          <w:lang w:val="en-US"/>
        </w:rPr>
        <w:t xml:space="preserve"> </w:t>
      </w:r>
      <w:proofErr w:type="spellStart"/>
      <w:r>
        <w:rPr>
          <w:rStyle w:val="DevConfigGray"/>
        </w:rPr>
        <w:t>network</w:t>
      </w:r>
      <w:proofErr w:type="spellEnd"/>
      <w:r>
        <w:rPr>
          <w:rStyle w:val="DevConfigGray"/>
        </w:rPr>
        <w:t xml:space="preserve"> 172.16.10.0 </w:t>
      </w:r>
      <w:proofErr w:type="spellStart"/>
      <w:r>
        <w:rPr>
          <w:rStyle w:val="DevConfigGray"/>
        </w:rPr>
        <w:t>mask</w:t>
      </w:r>
      <w:proofErr w:type="spellEnd"/>
      <w:r>
        <w:rPr>
          <w:rStyle w:val="DevConfigGray"/>
        </w:rPr>
        <w:t xml:space="preserve"> 255.255.255.0</w:t>
      </w:r>
    </w:p>
    <w:sectPr w:rsidR="0086689C" w:rsidRPr="00E27E50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F8E7" w14:textId="77777777" w:rsidR="008F1615" w:rsidRDefault="008F1615" w:rsidP="0090659A">
      <w:pPr>
        <w:spacing w:after="0" w:line="240" w:lineRule="auto"/>
      </w:pPr>
      <w:r>
        <w:separator/>
      </w:r>
    </w:p>
    <w:p w14:paraId="60E46D37" w14:textId="77777777" w:rsidR="008F1615" w:rsidRDefault="008F1615"/>
    <w:p w14:paraId="363EB2C5" w14:textId="77777777" w:rsidR="008F1615" w:rsidRDefault="008F1615"/>
    <w:p w14:paraId="1E5CF69A" w14:textId="77777777" w:rsidR="008F1615" w:rsidRDefault="008F1615"/>
    <w:p w14:paraId="6F6D2CE9" w14:textId="77777777" w:rsidR="008F1615" w:rsidRDefault="008F1615"/>
  </w:endnote>
  <w:endnote w:type="continuationSeparator" w:id="0">
    <w:p w14:paraId="023D07E4" w14:textId="77777777" w:rsidR="008F1615" w:rsidRDefault="008F1615" w:rsidP="0090659A">
      <w:pPr>
        <w:spacing w:after="0" w:line="240" w:lineRule="auto"/>
      </w:pPr>
      <w:r>
        <w:continuationSeparator/>
      </w:r>
    </w:p>
    <w:p w14:paraId="7A646AB9" w14:textId="77777777" w:rsidR="008F1615" w:rsidRDefault="008F1615"/>
    <w:p w14:paraId="795F448D" w14:textId="77777777" w:rsidR="008F1615" w:rsidRDefault="008F1615"/>
    <w:p w14:paraId="56D5C40A" w14:textId="77777777" w:rsidR="008F1615" w:rsidRDefault="008F1615"/>
    <w:p w14:paraId="61CEA659" w14:textId="77777777" w:rsidR="008F1615" w:rsidRDefault="008F1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6C92" w14:textId="317AF1E4" w:rsidR="0080520C" w:rsidRPr="0090659A" w:rsidRDefault="0080520C" w:rsidP="008C4307">
    <w:pPr>
      <w:pStyle w:val="Piedepgina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94344">
      <w:rPr>
        <w:noProof/>
      </w:rPr>
      <w:t>2023</w:t>
    </w:r>
    <w:r>
      <w:fldChar w:fldCharType="end"/>
    </w:r>
    <w:r>
      <w:t xml:space="preserve"> 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4C4D" w14:textId="1544A4D7" w:rsidR="0080520C" w:rsidRPr="0090659A" w:rsidRDefault="0080520C" w:rsidP="008C4307">
    <w:pPr>
      <w:pStyle w:val="Piedepgina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894344">
      <w:rPr>
        <w:noProof/>
      </w:rPr>
      <w:t>2023</w:t>
    </w:r>
    <w:r>
      <w:fldChar w:fldCharType="end"/>
    </w:r>
    <w:r>
      <w:t xml:space="preserve"> 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85F0" w14:textId="77777777" w:rsidR="008F1615" w:rsidRDefault="008F1615" w:rsidP="0090659A">
      <w:pPr>
        <w:spacing w:after="0" w:line="240" w:lineRule="auto"/>
      </w:pPr>
      <w:r>
        <w:separator/>
      </w:r>
    </w:p>
    <w:p w14:paraId="7ABC46BD" w14:textId="77777777" w:rsidR="008F1615" w:rsidRDefault="008F1615"/>
    <w:p w14:paraId="23F2B8D9" w14:textId="77777777" w:rsidR="008F1615" w:rsidRDefault="008F1615"/>
    <w:p w14:paraId="31AA1DCC" w14:textId="77777777" w:rsidR="008F1615" w:rsidRDefault="008F1615"/>
    <w:p w14:paraId="6645E117" w14:textId="77777777" w:rsidR="008F1615" w:rsidRDefault="008F1615"/>
  </w:footnote>
  <w:footnote w:type="continuationSeparator" w:id="0">
    <w:p w14:paraId="2202A9A5" w14:textId="77777777" w:rsidR="008F1615" w:rsidRDefault="008F1615" w:rsidP="0090659A">
      <w:pPr>
        <w:spacing w:after="0" w:line="240" w:lineRule="auto"/>
      </w:pPr>
      <w:r>
        <w:continuationSeparator/>
      </w:r>
    </w:p>
    <w:p w14:paraId="5B32D69D" w14:textId="77777777" w:rsidR="008F1615" w:rsidRDefault="008F1615"/>
    <w:p w14:paraId="48601D4D" w14:textId="77777777" w:rsidR="008F1615" w:rsidRDefault="008F1615"/>
    <w:p w14:paraId="2A50EBC4" w14:textId="77777777" w:rsidR="008F1615" w:rsidRDefault="008F1615"/>
    <w:p w14:paraId="7D717B0B" w14:textId="77777777" w:rsidR="008F1615" w:rsidRDefault="008F16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4286" w14:textId="1C13922F" w:rsidR="0080520C" w:rsidRDefault="00FB6107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Configuración y verificación de </w:t>
    </w:r>
    <w:proofErr w:type="spellStart"/>
    <w:r>
      <w:t>eBGP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192F" w14:textId="77777777" w:rsidR="0080520C" w:rsidRDefault="0080520C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65AACBFC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B334530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3C72A1D"/>
    <w:multiLevelType w:val="multilevel"/>
    <w:tmpl w:val="6C62618C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203207035">
    <w:abstractNumId w:val="4"/>
  </w:num>
  <w:num w:numId="2" w16cid:durableId="473255109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 w16cid:durableId="196542918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2024436747">
    <w:abstractNumId w:val="0"/>
    <w:lvlOverride w:ilvl="0">
      <w:lvl w:ilvl="0">
        <w:start w:val="1"/>
        <w:numFmt w:val="none"/>
        <w:pStyle w:val="LabSection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5" w16cid:durableId="853417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29604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 w16cid:durableId="990060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9220347">
    <w:abstractNumId w:val="0"/>
  </w:num>
  <w:num w:numId="9" w16cid:durableId="1489204299">
    <w:abstractNumId w:val="1"/>
  </w:num>
  <w:num w:numId="10" w16cid:durableId="24242266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2F49"/>
    <w:rsid w:val="00044E62"/>
    <w:rsid w:val="0004748A"/>
    <w:rsid w:val="00050BA4"/>
    <w:rsid w:val="00051738"/>
    <w:rsid w:val="00052548"/>
    <w:rsid w:val="00060696"/>
    <w:rsid w:val="000650E4"/>
    <w:rsid w:val="00065D09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97628"/>
    <w:rsid w:val="000A22C8"/>
    <w:rsid w:val="000A7443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FDC"/>
    <w:rsid w:val="00107B2B"/>
    <w:rsid w:val="0011127F"/>
    <w:rsid w:val="00111281"/>
    <w:rsid w:val="00112AC5"/>
    <w:rsid w:val="001133DD"/>
    <w:rsid w:val="00120CBE"/>
    <w:rsid w:val="00123085"/>
    <w:rsid w:val="001261C4"/>
    <w:rsid w:val="00127AC4"/>
    <w:rsid w:val="001305D3"/>
    <w:rsid w:val="001314FB"/>
    <w:rsid w:val="001325BC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750"/>
    <w:rsid w:val="00186CE1"/>
    <w:rsid w:val="00191C38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7C3B"/>
    <w:rsid w:val="001D5B6F"/>
    <w:rsid w:val="001E0AB8"/>
    <w:rsid w:val="001E38E0"/>
    <w:rsid w:val="001E4E72"/>
    <w:rsid w:val="001E62B3"/>
    <w:rsid w:val="001F0010"/>
    <w:rsid w:val="001F0171"/>
    <w:rsid w:val="001F06C9"/>
    <w:rsid w:val="001F0909"/>
    <w:rsid w:val="001F0D77"/>
    <w:rsid w:val="001F2BAB"/>
    <w:rsid w:val="001F6990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4F"/>
    <w:rsid w:val="002240AB"/>
    <w:rsid w:val="00225E37"/>
    <w:rsid w:val="00242E3A"/>
    <w:rsid w:val="00245653"/>
    <w:rsid w:val="002506CF"/>
    <w:rsid w:val="0025107F"/>
    <w:rsid w:val="0025434B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09E2"/>
    <w:rsid w:val="0029431B"/>
    <w:rsid w:val="002A2EE5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5AED"/>
    <w:rsid w:val="002D6C2A"/>
    <w:rsid w:val="002D7A86"/>
    <w:rsid w:val="002E6DB0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33A3"/>
    <w:rsid w:val="00326621"/>
    <w:rsid w:val="00327116"/>
    <w:rsid w:val="00340426"/>
    <w:rsid w:val="0034455D"/>
    <w:rsid w:val="0034604B"/>
    <w:rsid w:val="00346D17"/>
    <w:rsid w:val="00347972"/>
    <w:rsid w:val="00351315"/>
    <w:rsid w:val="00351A51"/>
    <w:rsid w:val="0035469B"/>
    <w:rsid w:val="003559CC"/>
    <w:rsid w:val="003569D7"/>
    <w:rsid w:val="003608AC"/>
    <w:rsid w:val="0036465A"/>
    <w:rsid w:val="00364B41"/>
    <w:rsid w:val="0036720C"/>
    <w:rsid w:val="00371D55"/>
    <w:rsid w:val="00372AC7"/>
    <w:rsid w:val="00374F11"/>
    <w:rsid w:val="00381968"/>
    <w:rsid w:val="00392C65"/>
    <w:rsid w:val="00392ED5"/>
    <w:rsid w:val="00396C7E"/>
    <w:rsid w:val="00397E48"/>
    <w:rsid w:val="003A02C3"/>
    <w:rsid w:val="003A19DC"/>
    <w:rsid w:val="003A1B45"/>
    <w:rsid w:val="003A213E"/>
    <w:rsid w:val="003A220C"/>
    <w:rsid w:val="003A262D"/>
    <w:rsid w:val="003A5844"/>
    <w:rsid w:val="003B36AB"/>
    <w:rsid w:val="003B3832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20E9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3665E"/>
    <w:rsid w:val="00443ACE"/>
    <w:rsid w:val="00444217"/>
    <w:rsid w:val="004478F4"/>
    <w:rsid w:val="00447AB8"/>
    <w:rsid w:val="00450F7A"/>
    <w:rsid w:val="0045209F"/>
    <w:rsid w:val="00452C6D"/>
    <w:rsid w:val="00455E0B"/>
    <w:rsid w:val="004619DA"/>
    <w:rsid w:val="00462B9F"/>
    <w:rsid w:val="004659EE"/>
    <w:rsid w:val="00465A13"/>
    <w:rsid w:val="004836E1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3F97"/>
    <w:rsid w:val="004D01F2"/>
    <w:rsid w:val="004D0993"/>
    <w:rsid w:val="004D3339"/>
    <w:rsid w:val="004D353F"/>
    <w:rsid w:val="004D36D7"/>
    <w:rsid w:val="004D4D44"/>
    <w:rsid w:val="004D536E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43CA3"/>
    <w:rsid w:val="00543E26"/>
    <w:rsid w:val="005510BA"/>
    <w:rsid w:val="00554662"/>
    <w:rsid w:val="00554B4E"/>
    <w:rsid w:val="00555240"/>
    <w:rsid w:val="00556C02"/>
    <w:rsid w:val="00560739"/>
    <w:rsid w:val="00561BB2"/>
    <w:rsid w:val="00562F6F"/>
    <w:rsid w:val="00563249"/>
    <w:rsid w:val="0056505A"/>
    <w:rsid w:val="005668B0"/>
    <w:rsid w:val="00570A65"/>
    <w:rsid w:val="005741EB"/>
    <w:rsid w:val="005762B1"/>
    <w:rsid w:val="00580456"/>
    <w:rsid w:val="00580E73"/>
    <w:rsid w:val="00581ADA"/>
    <w:rsid w:val="005862E6"/>
    <w:rsid w:val="00587F35"/>
    <w:rsid w:val="00593386"/>
    <w:rsid w:val="00596998"/>
    <w:rsid w:val="005A6E62"/>
    <w:rsid w:val="005B2DD4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05518"/>
    <w:rsid w:val="00606C32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44D"/>
    <w:rsid w:val="00656556"/>
    <w:rsid w:val="00664C9B"/>
    <w:rsid w:val="00665EB2"/>
    <w:rsid w:val="00672919"/>
    <w:rsid w:val="00673D5D"/>
    <w:rsid w:val="00673F32"/>
    <w:rsid w:val="0067725C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1A46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75AE7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60B7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3AEB"/>
    <w:rsid w:val="00865199"/>
    <w:rsid w:val="0086689C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4344"/>
    <w:rsid w:val="0089532C"/>
    <w:rsid w:val="00896165"/>
    <w:rsid w:val="00896681"/>
    <w:rsid w:val="008A2749"/>
    <w:rsid w:val="008A3A90"/>
    <w:rsid w:val="008A3C5A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D7F3B"/>
    <w:rsid w:val="008E5B64"/>
    <w:rsid w:val="008E64C4"/>
    <w:rsid w:val="008E7DAA"/>
    <w:rsid w:val="008F0094"/>
    <w:rsid w:val="008F1615"/>
    <w:rsid w:val="008F2374"/>
    <w:rsid w:val="008F340F"/>
    <w:rsid w:val="008F6927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84DC5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D62FD"/>
    <w:rsid w:val="009E2309"/>
    <w:rsid w:val="009E42B9"/>
    <w:rsid w:val="009F4C2E"/>
    <w:rsid w:val="00A014A3"/>
    <w:rsid w:val="00A0412D"/>
    <w:rsid w:val="00A07CCE"/>
    <w:rsid w:val="00A16EA3"/>
    <w:rsid w:val="00A17FA3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4AC5"/>
    <w:rsid w:val="00A55F16"/>
    <w:rsid w:val="00A60146"/>
    <w:rsid w:val="00A622C4"/>
    <w:rsid w:val="00A6283D"/>
    <w:rsid w:val="00A72B1E"/>
    <w:rsid w:val="00A754B4"/>
    <w:rsid w:val="00A75BE9"/>
    <w:rsid w:val="00A807C1"/>
    <w:rsid w:val="00A83230"/>
    <w:rsid w:val="00A83374"/>
    <w:rsid w:val="00A87731"/>
    <w:rsid w:val="00A939A0"/>
    <w:rsid w:val="00A96172"/>
    <w:rsid w:val="00A97C5F"/>
    <w:rsid w:val="00AA2AF0"/>
    <w:rsid w:val="00AA6716"/>
    <w:rsid w:val="00AA7B04"/>
    <w:rsid w:val="00AB0D6A"/>
    <w:rsid w:val="00AB43B3"/>
    <w:rsid w:val="00AB49B9"/>
    <w:rsid w:val="00AB758A"/>
    <w:rsid w:val="00AB7932"/>
    <w:rsid w:val="00AB7B04"/>
    <w:rsid w:val="00AC027E"/>
    <w:rsid w:val="00AC1E7E"/>
    <w:rsid w:val="00AC507D"/>
    <w:rsid w:val="00AC66E4"/>
    <w:rsid w:val="00AC678C"/>
    <w:rsid w:val="00AD04F2"/>
    <w:rsid w:val="00AD148B"/>
    <w:rsid w:val="00AD4578"/>
    <w:rsid w:val="00AD6421"/>
    <w:rsid w:val="00AD68E9"/>
    <w:rsid w:val="00AE56C0"/>
    <w:rsid w:val="00AE6A5C"/>
    <w:rsid w:val="00B0070F"/>
    <w:rsid w:val="00B00914"/>
    <w:rsid w:val="00B02A8E"/>
    <w:rsid w:val="00B052EE"/>
    <w:rsid w:val="00B0727D"/>
    <w:rsid w:val="00B07C28"/>
    <w:rsid w:val="00B1081F"/>
    <w:rsid w:val="00B10A16"/>
    <w:rsid w:val="00B27499"/>
    <w:rsid w:val="00B27B5F"/>
    <w:rsid w:val="00B3010D"/>
    <w:rsid w:val="00B31937"/>
    <w:rsid w:val="00B3212B"/>
    <w:rsid w:val="00B324B4"/>
    <w:rsid w:val="00B35151"/>
    <w:rsid w:val="00B433F2"/>
    <w:rsid w:val="00B458E8"/>
    <w:rsid w:val="00B50472"/>
    <w:rsid w:val="00B538D7"/>
    <w:rsid w:val="00B5397B"/>
    <w:rsid w:val="00B53EE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B7996"/>
    <w:rsid w:val="00BC3004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4B2B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07FF"/>
    <w:rsid w:val="00E26930"/>
    <w:rsid w:val="00E27257"/>
    <w:rsid w:val="00E27E50"/>
    <w:rsid w:val="00E449D0"/>
    <w:rsid w:val="00E4506A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7D18"/>
    <w:rsid w:val="00E87D62"/>
    <w:rsid w:val="00E9055D"/>
    <w:rsid w:val="00EA05BC"/>
    <w:rsid w:val="00EA486E"/>
    <w:rsid w:val="00EA48E1"/>
    <w:rsid w:val="00EA4FA3"/>
    <w:rsid w:val="00EB001B"/>
    <w:rsid w:val="00EB1201"/>
    <w:rsid w:val="00EB3082"/>
    <w:rsid w:val="00EB6C33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0936"/>
    <w:rsid w:val="00F4135D"/>
    <w:rsid w:val="00F41F1B"/>
    <w:rsid w:val="00F461EA"/>
    <w:rsid w:val="00F46BD9"/>
    <w:rsid w:val="00F55B23"/>
    <w:rsid w:val="00F60BE0"/>
    <w:rsid w:val="00F6280E"/>
    <w:rsid w:val="00F7026E"/>
    <w:rsid w:val="00F7050A"/>
    <w:rsid w:val="00F715DE"/>
    <w:rsid w:val="00F75533"/>
    <w:rsid w:val="00F75CAB"/>
    <w:rsid w:val="00F809DC"/>
    <w:rsid w:val="00F81043"/>
    <w:rsid w:val="00F84A83"/>
    <w:rsid w:val="00F86EB0"/>
    <w:rsid w:val="00F9079E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B6107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9122F"/>
  <w15:docId w15:val="{4D445746-CDC9-42BC-B018-3EC996B9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8"/>
      </w:numPr>
    </w:pPr>
  </w:style>
  <w:style w:type="paragraph" w:styleId="ndice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B00C3-7840-4AA2-811F-B844C129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0</TotalTime>
  <Pages>3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Lizethe Pérez Fuertes</cp:lastModifiedBy>
  <cp:revision>2</cp:revision>
  <cp:lastPrinted>2013-09-30T21:05:00Z</cp:lastPrinted>
  <dcterms:created xsi:type="dcterms:W3CDTF">2023-04-09T18:22:00Z</dcterms:created>
  <dcterms:modified xsi:type="dcterms:W3CDTF">2023-04-09T18:22:00Z</dcterms:modified>
</cp:coreProperties>
</file>