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CB2E" w14:textId="1FEBC998" w:rsidR="00B913F2" w:rsidRPr="009A1CF4" w:rsidRDefault="00000000" w:rsidP="00B913F2">
      <w:pPr>
        <w:pStyle w:val="Ttulo"/>
      </w:pPr>
      <w:sdt>
        <w:sdtPr>
          <w:rPr>
            <w:b w:val="0"/>
            <w:color w:val="EE0000"/>
          </w:rPr>
          <w:alias w:val="Title"/>
          <w:tag w:val=""/>
          <w:id w:val="-487021785"/>
          <w:placeholder>
            <w:docPart w:val="F587B348C3DC40919DDC3299C02FE0C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D4082">
            <w:t xml:space="preserve">Configure and </w:t>
          </w:r>
          <w:proofErr w:type="gramStart"/>
          <w:r w:rsidR="007D4082">
            <w:t>Verify</w:t>
          </w:r>
          <w:proofErr w:type="gramEnd"/>
          <w:r w:rsidR="007D4082">
            <w:t xml:space="preserve"> eBGP</w:t>
          </w:r>
        </w:sdtContent>
      </w:sdt>
    </w:p>
    <w:p w14:paraId="15706C3F" w14:textId="33A198CC" w:rsidR="00D778DF" w:rsidRPr="009A1CF4" w:rsidRDefault="00D778DF" w:rsidP="00D778DF">
      <w:pPr>
        <w:pStyle w:val="InstNoteRed"/>
      </w:pPr>
    </w:p>
    <w:p w14:paraId="14F559C6" w14:textId="77777777" w:rsidR="007D4082" w:rsidRPr="00486830" w:rsidRDefault="007D4082" w:rsidP="00486830">
      <w:pPr>
        <w:pStyle w:val="Ttulo1"/>
      </w:pPr>
      <w:r w:rsidRPr="00486830">
        <w:t>Objectives</w:t>
      </w:r>
    </w:p>
    <w:p w14:paraId="2381ACD7" w14:textId="77777777" w:rsidR="007D4082" w:rsidRPr="00E27E50" w:rsidRDefault="007D4082" w:rsidP="007D4082">
      <w:pPr>
        <w:pStyle w:val="BodyTextL25Bold"/>
        <w:rPr>
          <w:b w:val="0"/>
        </w:rPr>
      </w:pPr>
      <w:r w:rsidRPr="00E27E50">
        <w:rPr>
          <w:b w:val="0"/>
        </w:rPr>
        <w:t xml:space="preserve">Configure and </w:t>
      </w:r>
      <w:r>
        <w:rPr>
          <w:b w:val="0"/>
        </w:rPr>
        <w:t>v</w:t>
      </w:r>
      <w:r w:rsidRPr="00E27E50">
        <w:rPr>
          <w:b w:val="0"/>
        </w:rPr>
        <w:t>erify eBGP between two autonomous systems.</w:t>
      </w:r>
    </w:p>
    <w:p w14:paraId="40D07884" w14:textId="77777777" w:rsidR="007D4082" w:rsidRPr="00C07FD9" w:rsidRDefault="007D4082" w:rsidP="007D4082">
      <w:pPr>
        <w:pStyle w:val="Ttulo1"/>
        <w:numPr>
          <w:ilvl w:val="0"/>
          <w:numId w:val="11"/>
        </w:numPr>
      </w:pPr>
      <w:r>
        <w:t>Background / Scenario</w:t>
      </w:r>
    </w:p>
    <w:p w14:paraId="18AC3393" w14:textId="77777777" w:rsidR="007D4082" w:rsidRDefault="007D4082" w:rsidP="007D4082">
      <w:pPr>
        <w:pStyle w:val="BodyTextL25"/>
        <w:rPr>
          <w:rFonts w:eastAsia="Arial"/>
        </w:rPr>
      </w:pPr>
      <w:r>
        <w:rPr>
          <w:rFonts w:eastAsia="Arial"/>
        </w:rPr>
        <w:t>In this activity, you will configure and verify the operation of eBGP between autonomous systems 65001 and 65002. ACME Inc. is a company that has a partnership with Other Company and must exchange routes. Both companies have their own autonomous systems and will use ISP as the transit AS to reach each other.</w:t>
      </w:r>
    </w:p>
    <w:p w14:paraId="21435D27" w14:textId="49FCB83F" w:rsidR="007D4082" w:rsidRPr="00691031" w:rsidRDefault="007D4082" w:rsidP="007D4082">
      <w:pPr>
        <w:pStyle w:val="BodyTextL25"/>
        <w:rPr>
          <w:rFonts w:eastAsia="Arial"/>
        </w:rPr>
      </w:pPr>
      <w:r w:rsidRPr="00127AC4">
        <w:rPr>
          <w:rFonts w:eastAsia="Arial"/>
          <w:b/>
        </w:rPr>
        <w:t>Note</w:t>
      </w:r>
      <w:r w:rsidRPr="00E27E50">
        <w:rPr>
          <w:rFonts w:eastAsia="Arial"/>
        </w:rPr>
        <w:t xml:space="preserve">: </w:t>
      </w:r>
      <w:r>
        <w:rPr>
          <w:rFonts w:eastAsia="Arial"/>
        </w:rPr>
        <w:t>Only companies with very large networks can afford their own autonomous system.</w:t>
      </w:r>
    </w:p>
    <w:p w14:paraId="30597756" w14:textId="77777777" w:rsidR="007D4082" w:rsidRDefault="007D4082" w:rsidP="007D4082">
      <w:pPr>
        <w:pStyle w:val="Ttulo1"/>
        <w:numPr>
          <w:ilvl w:val="0"/>
          <w:numId w:val="11"/>
        </w:numPr>
      </w:pPr>
      <w:r>
        <w:t>Address Table</w:t>
      </w:r>
    </w:p>
    <w:tbl>
      <w:tblPr>
        <w:tblW w:w="99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interfaces, interface addressing information. Default gateway addresses are provided where applicable."/>
      </w:tblPr>
      <w:tblGrid>
        <w:gridCol w:w="1983"/>
        <w:gridCol w:w="1984"/>
        <w:gridCol w:w="1983"/>
        <w:gridCol w:w="1984"/>
        <w:gridCol w:w="1984"/>
      </w:tblGrid>
      <w:tr w:rsidR="007D4082" w14:paraId="0992E3E0" w14:textId="77777777" w:rsidTr="00880467">
        <w:trPr>
          <w:cantSplit/>
          <w:trHeight w:val="255"/>
          <w:tblHeader/>
          <w:jc w:val="center"/>
        </w:trPr>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343F3BC" w14:textId="77777777" w:rsidR="007D4082" w:rsidRPr="00E87D62" w:rsidRDefault="007D4082" w:rsidP="00DF369A">
            <w:pPr>
              <w:pStyle w:val="TableHeading"/>
            </w:pPr>
            <w:r w:rsidRPr="00E87D62">
              <w:t>Device</w:t>
            </w:r>
          </w:p>
        </w:tc>
        <w:tc>
          <w:tcPr>
            <w:tcW w:w="1984" w:type="dxa"/>
            <w:tcBorders>
              <w:top w:val="single" w:sz="2" w:space="0" w:color="auto"/>
              <w:left w:val="single" w:sz="2" w:space="0" w:color="auto"/>
              <w:right w:val="single" w:sz="2" w:space="0" w:color="auto"/>
              <w:tl2br w:val="nil"/>
              <w:tr2bl w:val="nil"/>
            </w:tcBorders>
            <w:shd w:val="clear" w:color="auto" w:fill="DBE5F1"/>
            <w:vAlign w:val="center"/>
          </w:tcPr>
          <w:p w14:paraId="10EA56CE" w14:textId="77777777" w:rsidR="007D4082" w:rsidRPr="00E87D62" w:rsidRDefault="007D4082" w:rsidP="00DF369A">
            <w:pPr>
              <w:pStyle w:val="TableHeading"/>
            </w:pPr>
            <w:r w:rsidRPr="00E87D62">
              <w:t>Interface</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910D8B5" w14:textId="77777777" w:rsidR="007D4082" w:rsidRPr="00E87D62" w:rsidRDefault="007D4082" w:rsidP="00DF369A">
            <w:pPr>
              <w:pStyle w:val="TableHeading"/>
            </w:pPr>
            <w:r>
              <w:t>IPv4 Address</w:t>
            </w:r>
          </w:p>
        </w:tc>
        <w:tc>
          <w:tcPr>
            <w:tcW w:w="19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656503F" w14:textId="77777777" w:rsidR="007D4082" w:rsidRPr="00E87D62" w:rsidRDefault="007D4082" w:rsidP="00DF369A">
            <w:pPr>
              <w:pStyle w:val="TableHeading"/>
            </w:pPr>
            <w:r>
              <w:t>Subnet Mask</w:t>
            </w:r>
          </w:p>
        </w:tc>
        <w:tc>
          <w:tcPr>
            <w:tcW w:w="19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8517F71" w14:textId="77777777" w:rsidR="007D4082" w:rsidRPr="00E87D62" w:rsidRDefault="007D4082" w:rsidP="00DF369A">
            <w:pPr>
              <w:pStyle w:val="TableHeading"/>
              <w:jc w:val="left"/>
            </w:pPr>
            <w:r w:rsidRPr="00E87D62">
              <w:t>Default Gateway</w:t>
            </w:r>
          </w:p>
        </w:tc>
      </w:tr>
      <w:tr w:rsidR="007D4082" w14:paraId="469D00FC" w14:textId="77777777" w:rsidTr="00880467">
        <w:trPr>
          <w:cantSplit/>
          <w:jc w:val="center"/>
        </w:trPr>
        <w:tc>
          <w:tcPr>
            <w:tcW w:w="1983" w:type="dxa"/>
            <w:tcBorders>
              <w:bottom w:val="nil"/>
            </w:tcBorders>
            <w:vAlign w:val="center"/>
          </w:tcPr>
          <w:p w14:paraId="633CC956" w14:textId="77777777" w:rsidR="007D4082" w:rsidRDefault="007D4082" w:rsidP="00DF369A">
            <w:pPr>
              <w:pStyle w:val="TableText"/>
            </w:pPr>
            <w:r>
              <w:t>ACME1</w:t>
            </w:r>
          </w:p>
        </w:tc>
        <w:tc>
          <w:tcPr>
            <w:tcW w:w="1984" w:type="dxa"/>
            <w:vAlign w:val="center"/>
          </w:tcPr>
          <w:p w14:paraId="2E04D497" w14:textId="77777777" w:rsidR="007D4082" w:rsidRPr="00E87D62" w:rsidRDefault="007D4082" w:rsidP="00DF369A">
            <w:pPr>
              <w:pStyle w:val="TableText"/>
            </w:pPr>
            <w:r>
              <w:t>G0/0</w:t>
            </w:r>
          </w:p>
        </w:tc>
        <w:tc>
          <w:tcPr>
            <w:tcW w:w="1983" w:type="dxa"/>
            <w:vAlign w:val="center"/>
          </w:tcPr>
          <w:p w14:paraId="0A5C715C" w14:textId="77777777" w:rsidR="007D4082" w:rsidRPr="00E87D62" w:rsidRDefault="007D4082" w:rsidP="00DF369A">
            <w:pPr>
              <w:pStyle w:val="TableText"/>
            </w:pPr>
            <w:r>
              <w:t>192.168.0.1</w:t>
            </w:r>
          </w:p>
        </w:tc>
        <w:tc>
          <w:tcPr>
            <w:tcW w:w="1984" w:type="dxa"/>
            <w:vAlign w:val="center"/>
          </w:tcPr>
          <w:p w14:paraId="17759B5C" w14:textId="77777777" w:rsidR="007D4082" w:rsidRPr="00E87D62" w:rsidRDefault="007D4082" w:rsidP="00DF369A">
            <w:pPr>
              <w:pStyle w:val="TableText"/>
            </w:pPr>
            <w:r>
              <w:t>255.255.255.0</w:t>
            </w:r>
          </w:p>
        </w:tc>
        <w:tc>
          <w:tcPr>
            <w:tcW w:w="1984" w:type="dxa"/>
            <w:tcBorders>
              <w:bottom w:val="nil"/>
            </w:tcBorders>
            <w:vAlign w:val="center"/>
          </w:tcPr>
          <w:p w14:paraId="15D5D019" w14:textId="77777777" w:rsidR="007D4082" w:rsidRDefault="007D4082" w:rsidP="00DF369A">
            <w:pPr>
              <w:pStyle w:val="TableText"/>
            </w:pPr>
            <w:r>
              <w:t>N/A</w:t>
            </w:r>
          </w:p>
        </w:tc>
      </w:tr>
      <w:tr w:rsidR="007D4082" w14:paraId="52D974B5" w14:textId="77777777" w:rsidTr="006F7ECF">
        <w:trPr>
          <w:cantSplit/>
          <w:jc w:val="center"/>
        </w:trPr>
        <w:tc>
          <w:tcPr>
            <w:tcW w:w="1983" w:type="dxa"/>
            <w:tcBorders>
              <w:top w:val="nil"/>
              <w:bottom w:val="single" w:sz="2" w:space="0" w:color="auto"/>
            </w:tcBorders>
            <w:vAlign w:val="center"/>
          </w:tcPr>
          <w:p w14:paraId="103B9C57" w14:textId="77777777" w:rsidR="007D4082" w:rsidRPr="00231040" w:rsidRDefault="007D4082" w:rsidP="007D4082">
            <w:pPr>
              <w:pStyle w:val="ConfigWindow"/>
            </w:pPr>
            <w:r w:rsidRPr="00231040">
              <w:t>ACME1</w:t>
            </w:r>
          </w:p>
        </w:tc>
        <w:tc>
          <w:tcPr>
            <w:tcW w:w="1984" w:type="dxa"/>
            <w:vAlign w:val="center"/>
          </w:tcPr>
          <w:p w14:paraId="59E97272" w14:textId="77777777" w:rsidR="007D4082" w:rsidRPr="00E87D62" w:rsidRDefault="007D4082" w:rsidP="00DF369A">
            <w:pPr>
              <w:pStyle w:val="TableText"/>
            </w:pPr>
            <w:r>
              <w:t>S0/0/0</w:t>
            </w:r>
          </w:p>
        </w:tc>
        <w:tc>
          <w:tcPr>
            <w:tcW w:w="1983" w:type="dxa"/>
            <w:vAlign w:val="center"/>
          </w:tcPr>
          <w:p w14:paraId="6BD86C22" w14:textId="77777777" w:rsidR="007D4082" w:rsidRPr="00E87D62" w:rsidRDefault="007D4082" w:rsidP="00DF369A">
            <w:pPr>
              <w:pStyle w:val="TableText"/>
            </w:pPr>
            <w:r>
              <w:t>1.1.1.2</w:t>
            </w:r>
          </w:p>
        </w:tc>
        <w:tc>
          <w:tcPr>
            <w:tcW w:w="1984" w:type="dxa"/>
            <w:vAlign w:val="center"/>
          </w:tcPr>
          <w:p w14:paraId="68B943B1" w14:textId="77777777" w:rsidR="007D4082" w:rsidRPr="00E87D62" w:rsidRDefault="007D4082" w:rsidP="00DF369A">
            <w:pPr>
              <w:pStyle w:val="TableText"/>
            </w:pPr>
            <w:r>
              <w:t>255.255.255.252</w:t>
            </w:r>
          </w:p>
        </w:tc>
        <w:tc>
          <w:tcPr>
            <w:tcW w:w="1984" w:type="dxa"/>
            <w:tcBorders>
              <w:top w:val="nil"/>
              <w:bottom w:val="single" w:sz="2" w:space="0" w:color="auto"/>
            </w:tcBorders>
            <w:vAlign w:val="center"/>
          </w:tcPr>
          <w:p w14:paraId="2666DA82" w14:textId="77777777" w:rsidR="007D4082" w:rsidRDefault="007D4082" w:rsidP="00880467">
            <w:pPr>
              <w:pStyle w:val="ConfigWindow"/>
            </w:pPr>
            <w:r>
              <w:t>N/A</w:t>
            </w:r>
          </w:p>
        </w:tc>
      </w:tr>
      <w:tr w:rsidR="007D4082" w14:paraId="6DC82323" w14:textId="77777777" w:rsidTr="006F7ECF">
        <w:trPr>
          <w:cantSplit/>
          <w:jc w:val="center"/>
        </w:trPr>
        <w:tc>
          <w:tcPr>
            <w:tcW w:w="1983" w:type="dxa"/>
            <w:tcBorders>
              <w:bottom w:val="nil"/>
            </w:tcBorders>
            <w:vAlign w:val="center"/>
          </w:tcPr>
          <w:p w14:paraId="7B5F2887" w14:textId="77777777" w:rsidR="007D4082" w:rsidRDefault="007D4082" w:rsidP="00DF369A">
            <w:pPr>
              <w:pStyle w:val="TableText"/>
            </w:pPr>
            <w:r>
              <w:t>OtherCo1</w:t>
            </w:r>
          </w:p>
        </w:tc>
        <w:tc>
          <w:tcPr>
            <w:tcW w:w="1984" w:type="dxa"/>
            <w:vAlign w:val="center"/>
          </w:tcPr>
          <w:p w14:paraId="0CA2CF03" w14:textId="77777777" w:rsidR="007D4082" w:rsidRPr="00E87D62" w:rsidRDefault="007D4082" w:rsidP="00DF369A">
            <w:pPr>
              <w:pStyle w:val="TableText"/>
            </w:pPr>
            <w:r>
              <w:t>G/0/0</w:t>
            </w:r>
          </w:p>
        </w:tc>
        <w:tc>
          <w:tcPr>
            <w:tcW w:w="1983" w:type="dxa"/>
            <w:vAlign w:val="center"/>
          </w:tcPr>
          <w:p w14:paraId="5CEC6541" w14:textId="77777777" w:rsidR="007D4082" w:rsidRPr="00E87D62" w:rsidRDefault="007D4082" w:rsidP="00DF369A">
            <w:pPr>
              <w:pStyle w:val="TableText"/>
            </w:pPr>
            <w:r>
              <w:t>172.16.10.1</w:t>
            </w:r>
          </w:p>
        </w:tc>
        <w:tc>
          <w:tcPr>
            <w:tcW w:w="1984" w:type="dxa"/>
            <w:vAlign w:val="center"/>
          </w:tcPr>
          <w:p w14:paraId="73F54D2C" w14:textId="77777777" w:rsidR="007D4082" w:rsidRPr="00E87D62" w:rsidRDefault="007D4082" w:rsidP="00DF369A">
            <w:pPr>
              <w:pStyle w:val="TableText"/>
            </w:pPr>
            <w:r>
              <w:t>255.255.255.0</w:t>
            </w:r>
          </w:p>
        </w:tc>
        <w:tc>
          <w:tcPr>
            <w:tcW w:w="1984" w:type="dxa"/>
            <w:tcBorders>
              <w:bottom w:val="nil"/>
            </w:tcBorders>
            <w:vAlign w:val="center"/>
          </w:tcPr>
          <w:p w14:paraId="249E73AB" w14:textId="77777777" w:rsidR="007D4082" w:rsidRDefault="007D4082" w:rsidP="00DF369A">
            <w:pPr>
              <w:pStyle w:val="TableText"/>
            </w:pPr>
            <w:r>
              <w:t>N/A</w:t>
            </w:r>
          </w:p>
        </w:tc>
      </w:tr>
      <w:tr w:rsidR="007D4082" w14:paraId="06B482CD" w14:textId="77777777" w:rsidTr="006F7ECF">
        <w:trPr>
          <w:cantSplit/>
          <w:jc w:val="center"/>
        </w:trPr>
        <w:tc>
          <w:tcPr>
            <w:tcW w:w="1983" w:type="dxa"/>
            <w:tcBorders>
              <w:top w:val="nil"/>
              <w:bottom w:val="single" w:sz="2" w:space="0" w:color="auto"/>
            </w:tcBorders>
            <w:vAlign w:val="center"/>
          </w:tcPr>
          <w:p w14:paraId="31F8E283" w14:textId="77777777" w:rsidR="007D4082" w:rsidRPr="00231040" w:rsidRDefault="007D4082" w:rsidP="007D4082">
            <w:pPr>
              <w:pStyle w:val="ConfigWindow"/>
            </w:pPr>
            <w:r w:rsidRPr="00231040">
              <w:t>OtherCo1</w:t>
            </w:r>
          </w:p>
        </w:tc>
        <w:tc>
          <w:tcPr>
            <w:tcW w:w="1984" w:type="dxa"/>
            <w:vAlign w:val="center"/>
          </w:tcPr>
          <w:p w14:paraId="34168B8A" w14:textId="77777777" w:rsidR="007D4082" w:rsidRPr="00E87D62" w:rsidRDefault="007D4082" w:rsidP="00DF369A">
            <w:pPr>
              <w:pStyle w:val="TableText"/>
            </w:pPr>
            <w:r>
              <w:t>S0/0/0</w:t>
            </w:r>
          </w:p>
        </w:tc>
        <w:tc>
          <w:tcPr>
            <w:tcW w:w="1983" w:type="dxa"/>
            <w:vAlign w:val="center"/>
          </w:tcPr>
          <w:p w14:paraId="5FF3FFB4" w14:textId="77777777" w:rsidR="007D4082" w:rsidRPr="00E87D62" w:rsidRDefault="007D4082" w:rsidP="00DF369A">
            <w:pPr>
              <w:pStyle w:val="TableText"/>
            </w:pPr>
            <w:r>
              <w:t>1.1.1.10</w:t>
            </w:r>
          </w:p>
        </w:tc>
        <w:tc>
          <w:tcPr>
            <w:tcW w:w="1984" w:type="dxa"/>
            <w:vAlign w:val="center"/>
          </w:tcPr>
          <w:p w14:paraId="2EA57CAD" w14:textId="77777777" w:rsidR="007D4082" w:rsidRPr="00E87D62" w:rsidRDefault="007D4082" w:rsidP="00DF369A">
            <w:pPr>
              <w:pStyle w:val="TableText"/>
            </w:pPr>
            <w:r>
              <w:t>255.255.255.252</w:t>
            </w:r>
          </w:p>
        </w:tc>
        <w:tc>
          <w:tcPr>
            <w:tcW w:w="1984" w:type="dxa"/>
            <w:tcBorders>
              <w:top w:val="nil"/>
              <w:bottom w:val="single" w:sz="2" w:space="0" w:color="auto"/>
            </w:tcBorders>
            <w:vAlign w:val="center"/>
          </w:tcPr>
          <w:p w14:paraId="1DACBBFC" w14:textId="77777777" w:rsidR="007D4082" w:rsidRPr="00E87D62" w:rsidRDefault="007D4082" w:rsidP="00880467">
            <w:pPr>
              <w:pStyle w:val="ConfigWindow"/>
            </w:pPr>
            <w:r>
              <w:t>N/A</w:t>
            </w:r>
          </w:p>
        </w:tc>
      </w:tr>
      <w:tr w:rsidR="007D4082" w14:paraId="4E941A4B" w14:textId="77777777" w:rsidTr="006F7ECF">
        <w:trPr>
          <w:cantSplit/>
          <w:jc w:val="center"/>
        </w:trPr>
        <w:tc>
          <w:tcPr>
            <w:tcW w:w="1983" w:type="dxa"/>
            <w:tcBorders>
              <w:bottom w:val="nil"/>
            </w:tcBorders>
            <w:vAlign w:val="center"/>
          </w:tcPr>
          <w:p w14:paraId="560A9430" w14:textId="77777777" w:rsidR="007D4082" w:rsidRDefault="007D4082" w:rsidP="00DF369A">
            <w:pPr>
              <w:pStyle w:val="TableText"/>
            </w:pPr>
            <w:r>
              <w:t>ISP-Entry-1</w:t>
            </w:r>
          </w:p>
        </w:tc>
        <w:tc>
          <w:tcPr>
            <w:tcW w:w="1984" w:type="dxa"/>
            <w:vAlign w:val="center"/>
          </w:tcPr>
          <w:p w14:paraId="6EE3EB99" w14:textId="77777777" w:rsidR="007D4082" w:rsidRDefault="007D4082" w:rsidP="00DF369A">
            <w:pPr>
              <w:pStyle w:val="TableText"/>
            </w:pPr>
            <w:r>
              <w:t>S0/0/0</w:t>
            </w:r>
          </w:p>
        </w:tc>
        <w:tc>
          <w:tcPr>
            <w:tcW w:w="1983" w:type="dxa"/>
            <w:vAlign w:val="center"/>
          </w:tcPr>
          <w:p w14:paraId="38D23795" w14:textId="77777777" w:rsidR="007D4082" w:rsidRDefault="007D4082" w:rsidP="00DF369A">
            <w:pPr>
              <w:pStyle w:val="TableText"/>
            </w:pPr>
            <w:r>
              <w:t>1.1.1.1</w:t>
            </w:r>
          </w:p>
        </w:tc>
        <w:tc>
          <w:tcPr>
            <w:tcW w:w="1984" w:type="dxa"/>
            <w:vAlign w:val="center"/>
          </w:tcPr>
          <w:p w14:paraId="73AB114A" w14:textId="77777777" w:rsidR="007D4082" w:rsidRDefault="007D4082" w:rsidP="00DF369A">
            <w:pPr>
              <w:pStyle w:val="TableText"/>
            </w:pPr>
            <w:r>
              <w:t>255.255.255.252</w:t>
            </w:r>
          </w:p>
        </w:tc>
        <w:tc>
          <w:tcPr>
            <w:tcW w:w="1984" w:type="dxa"/>
            <w:tcBorders>
              <w:bottom w:val="nil"/>
            </w:tcBorders>
            <w:vAlign w:val="center"/>
          </w:tcPr>
          <w:p w14:paraId="04C32CA3" w14:textId="77777777" w:rsidR="007D4082" w:rsidRDefault="007D4082" w:rsidP="00DF369A">
            <w:pPr>
              <w:pStyle w:val="TableText"/>
            </w:pPr>
            <w:r>
              <w:t>N/A</w:t>
            </w:r>
          </w:p>
        </w:tc>
      </w:tr>
      <w:tr w:rsidR="007D4082" w14:paraId="40F6A097" w14:textId="77777777" w:rsidTr="006F7ECF">
        <w:trPr>
          <w:cantSplit/>
          <w:jc w:val="center"/>
        </w:trPr>
        <w:tc>
          <w:tcPr>
            <w:tcW w:w="1983" w:type="dxa"/>
            <w:tcBorders>
              <w:top w:val="nil"/>
              <w:bottom w:val="single" w:sz="2" w:space="0" w:color="auto"/>
            </w:tcBorders>
            <w:vAlign w:val="center"/>
          </w:tcPr>
          <w:p w14:paraId="22C1881D" w14:textId="77777777" w:rsidR="007D4082" w:rsidRPr="00231040" w:rsidRDefault="007D4082" w:rsidP="007D4082">
            <w:pPr>
              <w:pStyle w:val="ConfigWindow"/>
            </w:pPr>
            <w:r w:rsidRPr="00231040">
              <w:t>ISP</w:t>
            </w:r>
            <w:r>
              <w:t>-Entry-</w:t>
            </w:r>
            <w:r w:rsidRPr="00231040">
              <w:t>1</w:t>
            </w:r>
          </w:p>
        </w:tc>
        <w:tc>
          <w:tcPr>
            <w:tcW w:w="1984" w:type="dxa"/>
            <w:vAlign w:val="center"/>
          </w:tcPr>
          <w:p w14:paraId="758F8458" w14:textId="77777777" w:rsidR="007D4082" w:rsidRDefault="007D4082" w:rsidP="00DF369A">
            <w:pPr>
              <w:pStyle w:val="TableText"/>
            </w:pPr>
            <w:r>
              <w:t>S0/0/1</w:t>
            </w:r>
          </w:p>
        </w:tc>
        <w:tc>
          <w:tcPr>
            <w:tcW w:w="1983" w:type="dxa"/>
            <w:vAlign w:val="center"/>
          </w:tcPr>
          <w:p w14:paraId="1DD50C92" w14:textId="77777777" w:rsidR="007D4082" w:rsidRDefault="007D4082" w:rsidP="00DF369A">
            <w:pPr>
              <w:pStyle w:val="TableText"/>
            </w:pPr>
            <w:r>
              <w:t>1.1.1.5</w:t>
            </w:r>
          </w:p>
        </w:tc>
        <w:tc>
          <w:tcPr>
            <w:tcW w:w="1984" w:type="dxa"/>
            <w:vAlign w:val="center"/>
          </w:tcPr>
          <w:p w14:paraId="11500666" w14:textId="77777777" w:rsidR="007D4082" w:rsidRDefault="007D4082" w:rsidP="00DF369A">
            <w:pPr>
              <w:pStyle w:val="TableText"/>
            </w:pPr>
            <w:r>
              <w:t>255.255.255.252</w:t>
            </w:r>
          </w:p>
        </w:tc>
        <w:tc>
          <w:tcPr>
            <w:tcW w:w="1984" w:type="dxa"/>
            <w:tcBorders>
              <w:top w:val="nil"/>
              <w:bottom w:val="single" w:sz="2" w:space="0" w:color="auto"/>
            </w:tcBorders>
            <w:vAlign w:val="center"/>
          </w:tcPr>
          <w:p w14:paraId="461223DD" w14:textId="77777777" w:rsidR="007D4082" w:rsidRDefault="007D4082" w:rsidP="00880467">
            <w:pPr>
              <w:pStyle w:val="ConfigWindow"/>
            </w:pPr>
            <w:r>
              <w:t>N/A</w:t>
            </w:r>
          </w:p>
        </w:tc>
      </w:tr>
      <w:tr w:rsidR="007D4082" w14:paraId="281A8468" w14:textId="77777777" w:rsidTr="006F7ECF">
        <w:trPr>
          <w:cantSplit/>
          <w:jc w:val="center"/>
        </w:trPr>
        <w:tc>
          <w:tcPr>
            <w:tcW w:w="1983" w:type="dxa"/>
            <w:tcBorders>
              <w:bottom w:val="nil"/>
            </w:tcBorders>
            <w:vAlign w:val="center"/>
          </w:tcPr>
          <w:p w14:paraId="507B8963" w14:textId="77777777" w:rsidR="007D4082" w:rsidRDefault="007D4082" w:rsidP="00DF369A">
            <w:pPr>
              <w:pStyle w:val="TableText"/>
            </w:pPr>
            <w:r>
              <w:t>ISP-Entry-2</w:t>
            </w:r>
          </w:p>
        </w:tc>
        <w:tc>
          <w:tcPr>
            <w:tcW w:w="1984" w:type="dxa"/>
            <w:vAlign w:val="center"/>
          </w:tcPr>
          <w:p w14:paraId="2E526E36" w14:textId="77777777" w:rsidR="007D4082" w:rsidRDefault="007D4082" w:rsidP="00DF369A">
            <w:pPr>
              <w:pStyle w:val="TableText"/>
            </w:pPr>
            <w:r>
              <w:t>S0/0/0</w:t>
            </w:r>
          </w:p>
        </w:tc>
        <w:tc>
          <w:tcPr>
            <w:tcW w:w="1983" w:type="dxa"/>
            <w:vAlign w:val="center"/>
          </w:tcPr>
          <w:p w14:paraId="2B5ADFE4" w14:textId="77777777" w:rsidR="007D4082" w:rsidRDefault="007D4082" w:rsidP="00DF369A">
            <w:pPr>
              <w:pStyle w:val="TableText"/>
            </w:pPr>
            <w:r>
              <w:t>1.1.1.9</w:t>
            </w:r>
          </w:p>
        </w:tc>
        <w:tc>
          <w:tcPr>
            <w:tcW w:w="1984" w:type="dxa"/>
            <w:vAlign w:val="center"/>
          </w:tcPr>
          <w:p w14:paraId="584BF23D" w14:textId="77777777" w:rsidR="007D4082" w:rsidRDefault="007D4082" w:rsidP="00DF369A">
            <w:pPr>
              <w:pStyle w:val="TableText"/>
            </w:pPr>
            <w:r>
              <w:t>255.255.255.252</w:t>
            </w:r>
          </w:p>
        </w:tc>
        <w:tc>
          <w:tcPr>
            <w:tcW w:w="1984" w:type="dxa"/>
            <w:tcBorders>
              <w:bottom w:val="nil"/>
            </w:tcBorders>
            <w:vAlign w:val="center"/>
          </w:tcPr>
          <w:p w14:paraId="7498E1C7" w14:textId="77777777" w:rsidR="007D4082" w:rsidRDefault="007D4082" w:rsidP="00DF369A">
            <w:pPr>
              <w:pStyle w:val="TableText"/>
            </w:pPr>
            <w:r>
              <w:t>N/A</w:t>
            </w:r>
          </w:p>
        </w:tc>
      </w:tr>
      <w:tr w:rsidR="007D4082" w14:paraId="0C6467B3" w14:textId="77777777" w:rsidTr="006F7ECF">
        <w:trPr>
          <w:cantSplit/>
          <w:jc w:val="center"/>
        </w:trPr>
        <w:tc>
          <w:tcPr>
            <w:tcW w:w="1983" w:type="dxa"/>
            <w:tcBorders>
              <w:top w:val="nil"/>
            </w:tcBorders>
            <w:vAlign w:val="center"/>
          </w:tcPr>
          <w:p w14:paraId="1C566007" w14:textId="77777777" w:rsidR="007D4082" w:rsidRPr="00231040" w:rsidRDefault="007D4082" w:rsidP="007D4082">
            <w:pPr>
              <w:pStyle w:val="ConfigWindow"/>
            </w:pPr>
            <w:r w:rsidRPr="00231040">
              <w:t>ISP</w:t>
            </w:r>
            <w:r>
              <w:t>-Entry-</w:t>
            </w:r>
            <w:r w:rsidRPr="00231040">
              <w:t>2</w:t>
            </w:r>
          </w:p>
        </w:tc>
        <w:tc>
          <w:tcPr>
            <w:tcW w:w="1984" w:type="dxa"/>
            <w:vAlign w:val="center"/>
          </w:tcPr>
          <w:p w14:paraId="38AEA2A4" w14:textId="77777777" w:rsidR="007D4082" w:rsidRDefault="007D4082" w:rsidP="00DF369A">
            <w:pPr>
              <w:pStyle w:val="TableText"/>
            </w:pPr>
            <w:r>
              <w:t>S0/0/1</w:t>
            </w:r>
          </w:p>
        </w:tc>
        <w:tc>
          <w:tcPr>
            <w:tcW w:w="1983" w:type="dxa"/>
            <w:tcBorders>
              <w:bottom w:val="single" w:sz="2" w:space="0" w:color="auto"/>
            </w:tcBorders>
            <w:vAlign w:val="center"/>
          </w:tcPr>
          <w:p w14:paraId="1EA24CF7" w14:textId="77777777" w:rsidR="007D4082" w:rsidRDefault="007D4082" w:rsidP="00DF369A">
            <w:pPr>
              <w:pStyle w:val="TableText"/>
            </w:pPr>
            <w:r>
              <w:t>1.1.1.6</w:t>
            </w:r>
          </w:p>
        </w:tc>
        <w:tc>
          <w:tcPr>
            <w:tcW w:w="1984" w:type="dxa"/>
            <w:tcBorders>
              <w:bottom w:val="single" w:sz="2" w:space="0" w:color="auto"/>
            </w:tcBorders>
            <w:vAlign w:val="center"/>
          </w:tcPr>
          <w:p w14:paraId="536F5BF9" w14:textId="77777777" w:rsidR="007D4082" w:rsidRDefault="007D4082" w:rsidP="00DF369A">
            <w:pPr>
              <w:pStyle w:val="TableText"/>
            </w:pPr>
            <w:r>
              <w:t>255.255.255.252</w:t>
            </w:r>
          </w:p>
        </w:tc>
        <w:tc>
          <w:tcPr>
            <w:tcW w:w="1984" w:type="dxa"/>
            <w:tcBorders>
              <w:top w:val="nil"/>
            </w:tcBorders>
            <w:vAlign w:val="center"/>
          </w:tcPr>
          <w:p w14:paraId="72283ACB" w14:textId="77777777" w:rsidR="007D4082" w:rsidRDefault="007D4082" w:rsidP="00880467">
            <w:pPr>
              <w:pStyle w:val="ConfigWindow"/>
            </w:pPr>
            <w:r>
              <w:t>N/A</w:t>
            </w:r>
          </w:p>
        </w:tc>
      </w:tr>
      <w:tr w:rsidR="007D4082" w14:paraId="1198782B" w14:textId="77777777" w:rsidTr="007D4082">
        <w:trPr>
          <w:cantSplit/>
          <w:jc w:val="center"/>
        </w:trPr>
        <w:tc>
          <w:tcPr>
            <w:tcW w:w="1983" w:type="dxa"/>
            <w:vAlign w:val="center"/>
          </w:tcPr>
          <w:p w14:paraId="02EAEB83" w14:textId="77777777" w:rsidR="007D4082" w:rsidRPr="00E87D62" w:rsidRDefault="007D4082" w:rsidP="00DF369A">
            <w:pPr>
              <w:pStyle w:val="TableText"/>
            </w:pPr>
            <w:r>
              <w:t>PC0</w:t>
            </w:r>
          </w:p>
        </w:tc>
        <w:tc>
          <w:tcPr>
            <w:tcW w:w="1984" w:type="dxa"/>
            <w:vAlign w:val="center"/>
          </w:tcPr>
          <w:p w14:paraId="0959BDE3" w14:textId="77777777" w:rsidR="007D4082" w:rsidRPr="00E87D62" w:rsidRDefault="007D4082" w:rsidP="00DF369A">
            <w:pPr>
              <w:pStyle w:val="TableText"/>
            </w:pPr>
            <w:r>
              <w:t>NIC</w:t>
            </w:r>
          </w:p>
        </w:tc>
        <w:tc>
          <w:tcPr>
            <w:tcW w:w="1983" w:type="dxa"/>
            <w:tcBorders>
              <w:bottom w:val="single" w:sz="2" w:space="0" w:color="auto"/>
              <w:right w:val="single" w:sz="2" w:space="0" w:color="auto"/>
            </w:tcBorders>
            <w:vAlign w:val="center"/>
          </w:tcPr>
          <w:p w14:paraId="52D650E8"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tcBorders>
              <w:left w:val="single" w:sz="2" w:space="0" w:color="auto"/>
              <w:bottom w:val="single" w:sz="2" w:space="0" w:color="auto"/>
            </w:tcBorders>
            <w:vAlign w:val="center"/>
          </w:tcPr>
          <w:p w14:paraId="02EAC1E5"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vAlign w:val="center"/>
          </w:tcPr>
          <w:p w14:paraId="031D2EC9" w14:textId="77777777" w:rsidR="007D4082" w:rsidRPr="00665EB2" w:rsidRDefault="007D4082" w:rsidP="00DF369A">
            <w:pPr>
              <w:pStyle w:val="TableText"/>
              <w:rPr>
                <w:color w:val="000000" w:themeColor="text1"/>
              </w:rPr>
            </w:pPr>
            <w:r w:rsidRPr="00665EB2">
              <w:rPr>
                <w:color w:val="000000" w:themeColor="text1"/>
              </w:rPr>
              <w:t>192.168.0.1</w:t>
            </w:r>
          </w:p>
        </w:tc>
      </w:tr>
      <w:tr w:rsidR="007D4082" w14:paraId="2EA1BC7C" w14:textId="77777777" w:rsidTr="007D4082">
        <w:trPr>
          <w:cantSplit/>
          <w:jc w:val="center"/>
        </w:trPr>
        <w:tc>
          <w:tcPr>
            <w:tcW w:w="1983" w:type="dxa"/>
            <w:vAlign w:val="center"/>
          </w:tcPr>
          <w:p w14:paraId="2146B501" w14:textId="77777777" w:rsidR="007D4082" w:rsidRDefault="007D4082" w:rsidP="00DF369A">
            <w:pPr>
              <w:pStyle w:val="TableText"/>
            </w:pPr>
            <w:r>
              <w:t>Laptop0</w:t>
            </w:r>
          </w:p>
        </w:tc>
        <w:tc>
          <w:tcPr>
            <w:tcW w:w="1984" w:type="dxa"/>
            <w:vAlign w:val="center"/>
          </w:tcPr>
          <w:p w14:paraId="309A99BC" w14:textId="77777777" w:rsidR="007D4082" w:rsidRDefault="007D4082" w:rsidP="00DF369A">
            <w:pPr>
              <w:pStyle w:val="TableText"/>
            </w:pPr>
            <w:r>
              <w:t>NIC</w:t>
            </w:r>
          </w:p>
        </w:tc>
        <w:tc>
          <w:tcPr>
            <w:tcW w:w="1983" w:type="dxa"/>
            <w:tcBorders>
              <w:bottom w:val="single" w:sz="2" w:space="0" w:color="auto"/>
              <w:right w:val="single" w:sz="2" w:space="0" w:color="auto"/>
            </w:tcBorders>
            <w:vAlign w:val="center"/>
          </w:tcPr>
          <w:p w14:paraId="360895AB"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tcBorders>
              <w:left w:val="single" w:sz="2" w:space="0" w:color="auto"/>
              <w:bottom w:val="single" w:sz="2" w:space="0" w:color="auto"/>
            </w:tcBorders>
            <w:vAlign w:val="center"/>
          </w:tcPr>
          <w:p w14:paraId="026288D5"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vAlign w:val="center"/>
          </w:tcPr>
          <w:p w14:paraId="19280057" w14:textId="77777777" w:rsidR="007D4082" w:rsidRPr="00665EB2" w:rsidRDefault="007D4082" w:rsidP="00DF369A">
            <w:pPr>
              <w:pStyle w:val="TableText"/>
              <w:rPr>
                <w:color w:val="000000" w:themeColor="text1"/>
              </w:rPr>
            </w:pPr>
            <w:r w:rsidRPr="00665EB2">
              <w:rPr>
                <w:color w:val="000000" w:themeColor="text1"/>
              </w:rPr>
              <w:t>192.168.0.1</w:t>
            </w:r>
          </w:p>
        </w:tc>
      </w:tr>
      <w:tr w:rsidR="007D4082" w14:paraId="1524CA57" w14:textId="77777777" w:rsidTr="007D4082">
        <w:trPr>
          <w:cantSplit/>
          <w:jc w:val="center"/>
        </w:trPr>
        <w:tc>
          <w:tcPr>
            <w:tcW w:w="1983" w:type="dxa"/>
            <w:vAlign w:val="center"/>
          </w:tcPr>
          <w:p w14:paraId="0DC8B857" w14:textId="77777777" w:rsidR="007D4082" w:rsidRPr="00E87D62" w:rsidRDefault="007D4082" w:rsidP="00DF369A">
            <w:pPr>
              <w:pStyle w:val="TableText"/>
            </w:pPr>
            <w:r>
              <w:t>Laptop1</w:t>
            </w:r>
          </w:p>
        </w:tc>
        <w:tc>
          <w:tcPr>
            <w:tcW w:w="1984" w:type="dxa"/>
            <w:vAlign w:val="center"/>
          </w:tcPr>
          <w:p w14:paraId="6854AC88" w14:textId="77777777" w:rsidR="007D4082" w:rsidRDefault="007D4082" w:rsidP="00DF369A">
            <w:pPr>
              <w:pStyle w:val="TableText"/>
            </w:pPr>
            <w:r>
              <w:t>NIC</w:t>
            </w:r>
          </w:p>
        </w:tc>
        <w:tc>
          <w:tcPr>
            <w:tcW w:w="1983" w:type="dxa"/>
            <w:tcBorders>
              <w:right w:val="single" w:sz="2" w:space="0" w:color="auto"/>
            </w:tcBorders>
            <w:vAlign w:val="center"/>
          </w:tcPr>
          <w:p w14:paraId="136BCFD3"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tcBorders>
              <w:left w:val="single" w:sz="2" w:space="0" w:color="auto"/>
            </w:tcBorders>
            <w:vAlign w:val="center"/>
          </w:tcPr>
          <w:p w14:paraId="2A109324"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vAlign w:val="center"/>
          </w:tcPr>
          <w:p w14:paraId="58E99C7A" w14:textId="77777777" w:rsidR="007D4082" w:rsidRPr="00665EB2" w:rsidRDefault="007D4082" w:rsidP="00DF369A">
            <w:pPr>
              <w:pStyle w:val="TableText"/>
              <w:rPr>
                <w:color w:val="000000" w:themeColor="text1"/>
              </w:rPr>
            </w:pPr>
            <w:r w:rsidRPr="00665EB2">
              <w:rPr>
                <w:color w:val="000000" w:themeColor="text1"/>
              </w:rPr>
              <w:t>192.168.0.1</w:t>
            </w:r>
          </w:p>
        </w:tc>
      </w:tr>
      <w:tr w:rsidR="007D4082" w14:paraId="6617325F" w14:textId="77777777" w:rsidTr="007D4082">
        <w:trPr>
          <w:cantSplit/>
          <w:jc w:val="center"/>
        </w:trPr>
        <w:tc>
          <w:tcPr>
            <w:tcW w:w="1983" w:type="dxa"/>
            <w:vAlign w:val="center"/>
          </w:tcPr>
          <w:p w14:paraId="3F73332A" w14:textId="77777777" w:rsidR="007D4082" w:rsidRDefault="007D4082" w:rsidP="00DF369A">
            <w:pPr>
              <w:pStyle w:val="TableText"/>
            </w:pPr>
            <w:r>
              <w:t>Server</w:t>
            </w:r>
          </w:p>
        </w:tc>
        <w:tc>
          <w:tcPr>
            <w:tcW w:w="1984" w:type="dxa"/>
            <w:vAlign w:val="center"/>
          </w:tcPr>
          <w:p w14:paraId="417E97A4" w14:textId="77777777" w:rsidR="007D4082" w:rsidRDefault="007D4082" w:rsidP="00DF369A">
            <w:pPr>
              <w:pStyle w:val="TableText"/>
            </w:pPr>
            <w:r>
              <w:t>NIC</w:t>
            </w:r>
          </w:p>
        </w:tc>
        <w:tc>
          <w:tcPr>
            <w:tcW w:w="1983" w:type="dxa"/>
            <w:vAlign w:val="center"/>
          </w:tcPr>
          <w:p w14:paraId="308C5010" w14:textId="77777777" w:rsidR="007D4082" w:rsidRPr="00665EB2" w:rsidRDefault="007D4082" w:rsidP="00DF369A">
            <w:pPr>
              <w:pStyle w:val="TableText"/>
              <w:rPr>
                <w:color w:val="000000" w:themeColor="text1"/>
              </w:rPr>
            </w:pPr>
            <w:r w:rsidRPr="00665EB2">
              <w:rPr>
                <w:color w:val="000000" w:themeColor="text1"/>
              </w:rPr>
              <w:t>172.16.10.2</w:t>
            </w:r>
          </w:p>
        </w:tc>
        <w:tc>
          <w:tcPr>
            <w:tcW w:w="1984" w:type="dxa"/>
            <w:vAlign w:val="center"/>
          </w:tcPr>
          <w:p w14:paraId="11E8355B" w14:textId="77777777" w:rsidR="007D4082" w:rsidRPr="00665EB2" w:rsidRDefault="007D4082" w:rsidP="00DF369A">
            <w:pPr>
              <w:pStyle w:val="TableText"/>
              <w:rPr>
                <w:color w:val="000000" w:themeColor="text1"/>
              </w:rPr>
            </w:pPr>
            <w:r w:rsidRPr="00665EB2">
              <w:rPr>
                <w:color w:val="000000" w:themeColor="text1"/>
              </w:rPr>
              <w:t>255.255.255.0</w:t>
            </w:r>
          </w:p>
        </w:tc>
        <w:tc>
          <w:tcPr>
            <w:tcW w:w="1984" w:type="dxa"/>
            <w:vAlign w:val="center"/>
          </w:tcPr>
          <w:p w14:paraId="145398BC" w14:textId="77777777" w:rsidR="007D4082" w:rsidRPr="00665EB2" w:rsidRDefault="007D4082" w:rsidP="00DF369A">
            <w:pPr>
              <w:pStyle w:val="TableText"/>
              <w:rPr>
                <w:color w:val="000000" w:themeColor="text1"/>
              </w:rPr>
            </w:pPr>
            <w:r w:rsidRPr="00665EB2">
              <w:rPr>
                <w:color w:val="000000" w:themeColor="text1"/>
              </w:rPr>
              <w:t>172.16.10.1</w:t>
            </w:r>
          </w:p>
        </w:tc>
      </w:tr>
    </w:tbl>
    <w:p w14:paraId="22F44AB1" w14:textId="77777777" w:rsidR="007D4082" w:rsidRDefault="007D4082" w:rsidP="007D4082">
      <w:pPr>
        <w:pStyle w:val="Ttulo1"/>
        <w:numPr>
          <w:ilvl w:val="0"/>
          <w:numId w:val="11"/>
        </w:numPr>
      </w:pPr>
      <w:r>
        <w:t>Instructions</w:t>
      </w:r>
    </w:p>
    <w:p w14:paraId="10E23C86" w14:textId="77777777" w:rsidR="007D4082" w:rsidRDefault="007D4082" w:rsidP="007D4082">
      <w:pPr>
        <w:pStyle w:val="Ttulo2"/>
      </w:pPr>
      <w:r>
        <w:t>Configure eBGP in ACME Inc.</w:t>
      </w:r>
    </w:p>
    <w:p w14:paraId="52389A73" w14:textId="7E28A6DA" w:rsidR="007D4082" w:rsidRDefault="007D4082" w:rsidP="007D4082">
      <w:pPr>
        <w:pStyle w:val="BodyTextL25"/>
      </w:pPr>
      <w:r>
        <w:t xml:space="preserve">ACME Inc. hired an ISP to provide a connection to a partner company called Other Company. The ISP has established network reachability within its network and to Other Company. You must connect ACME to the ISP so that ACME and Other Company can communicate. Because the ISP is using BGP as the routing protocol, you must configure ACME1, which is the ACME border router, to establish a BGP neighbor connection with ISP-Entry-1. ISP-Entry-1 is the ISP border router that </w:t>
      </w:r>
      <w:r w:rsidR="008E7F86">
        <w:t xml:space="preserve">is directly connected to </w:t>
      </w:r>
      <w:r>
        <w:t>ACME.</w:t>
      </w:r>
    </w:p>
    <w:p w14:paraId="608A0957" w14:textId="77777777" w:rsidR="007D4082" w:rsidRDefault="007D4082" w:rsidP="007D4082">
      <w:pPr>
        <w:pStyle w:val="SubStepAlpha"/>
        <w:numPr>
          <w:ilvl w:val="2"/>
          <w:numId w:val="10"/>
        </w:numPr>
      </w:pPr>
      <w:r>
        <w:t>From ISP-Entry-1, verify that the ISP has provided IP reachability through its network by pinging 1.1.1.9, which is the IP address of the ISP-Entry-2 Serial 0/0/0 interface.</w:t>
      </w:r>
    </w:p>
    <w:p w14:paraId="2A952719" w14:textId="77777777" w:rsidR="007D4082" w:rsidRDefault="007D4082" w:rsidP="007D4082">
      <w:pPr>
        <w:pStyle w:val="SubStepAlpha"/>
        <w:numPr>
          <w:ilvl w:val="2"/>
          <w:numId w:val="10"/>
        </w:numPr>
      </w:pPr>
      <w:r>
        <w:lastRenderedPageBreak/>
        <w:t>From any device inside of the ACME network, ping the Other Company server at 172.16.10.2. The pings should fail because no BGP routing is configured at this time.</w:t>
      </w:r>
    </w:p>
    <w:p w14:paraId="3709B16A" w14:textId="77777777" w:rsidR="007D4082" w:rsidRDefault="007D4082" w:rsidP="007D4082">
      <w:pPr>
        <w:pStyle w:val="SubStepAlpha"/>
        <w:numPr>
          <w:ilvl w:val="2"/>
          <w:numId w:val="10"/>
        </w:numPr>
      </w:pPr>
      <w:r>
        <w:t>Configure ACME1 to become an eBGP peer with ISP-Entry-1. ACME has AS number is 65001, and the ISP is using AS number 65003. Use 1.1.1.1 as the neighbor IP address and add the ACME internal network 192.168.0.0/24 to BGP.</w:t>
      </w:r>
    </w:p>
    <w:p w14:paraId="09E8065A" w14:textId="77777777" w:rsidR="007D4082" w:rsidRPr="00486830" w:rsidRDefault="007D4082" w:rsidP="00486830">
      <w:pPr>
        <w:pStyle w:val="CMDRed"/>
      </w:pPr>
      <w:r w:rsidRPr="00486830">
        <w:t xml:space="preserve">ACME1(config)# </w:t>
      </w:r>
      <w:r w:rsidRPr="00486830">
        <w:rPr>
          <w:b/>
          <w:bCs/>
        </w:rPr>
        <w:t xml:space="preserve">router </w:t>
      </w:r>
      <w:proofErr w:type="spellStart"/>
      <w:r w:rsidRPr="00486830">
        <w:rPr>
          <w:b/>
          <w:bCs/>
        </w:rPr>
        <w:t>bgp</w:t>
      </w:r>
      <w:proofErr w:type="spellEnd"/>
      <w:r w:rsidRPr="00486830">
        <w:rPr>
          <w:b/>
          <w:bCs/>
        </w:rPr>
        <w:t xml:space="preserve"> 65001</w:t>
      </w:r>
    </w:p>
    <w:p w14:paraId="2548722E" w14:textId="77777777" w:rsidR="007D4082" w:rsidRPr="00486830" w:rsidRDefault="007D4082" w:rsidP="00486830">
      <w:pPr>
        <w:pStyle w:val="CMDRed"/>
      </w:pPr>
      <w:r w:rsidRPr="00486830">
        <w:t xml:space="preserve">ACME1(config-router)# </w:t>
      </w:r>
      <w:r w:rsidRPr="00486830">
        <w:rPr>
          <w:b/>
          <w:bCs/>
        </w:rPr>
        <w:t>neighbor 1.1.1.1 remote-as 65003</w:t>
      </w:r>
    </w:p>
    <w:p w14:paraId="67510D20" w14:textId="77777777" w:rsidR="007D4082" w:rsidRPr="00486830" w:rsidRDefault="007D4082" w:rsidP="00486830">
      <w:pPr>
        <w:pStyle w:val="CMDRed"/>
      </w:pPr>
      <w:r w:rsidRPr="00486830">
        <w:t xml:space="preserve">ACME1(config-router)# </w:t>
      </w:r>
      <w:r w:rsidRPr="00486830">
        <w:rPr>
          <w:b/>
          <w:bCs/>
        </w:rPr>
        <w:t>network 192.168.0.0 mask 255.255.255.0</w:t>
      </w:r>
    </w:p>
    <w:p w14:paraId="2B716A3B" w14:textId="77777777" w:rsidR="007D4082" w:rsidRDefault="007D4082" w:rsidP="007D4082">
      <w:pPr>
        <w:pStyle w:val="SubStepAlpha"/>
        <w:numPr>
          <w:ilvl w:val="0"/>
          <w:numId w:val="0"/>
        </w:numPr>
        <w:tabs>
          <w:tab w:val="right" w:leader="underscore" w:pos="10080"/>
        </w:tabs>
        <w:ind w:left="720"/>
      </w:pPr>
      <w:r>
        <w:t>From any device inside of the ACME network, ping the Other Company internal server again. Does it work?</w:t>
      </w:r>
    </w:p>
    <w:p w14:paraId="39051899" w14:textId="77777777" w:rsidR="007D4082" w:rsidRPr="007C7A5A" w:rsidRDefault="007D4082" w:rsidP="007D4082">
      <w:pPr>
        <w:pStyle w:val="AnswerLineL50"/>
      </w:pPr>
      <w:r w:rsidRPr="007C7A5A">
        <w:t>Type your answers here.</w:t>
      </w:r>
    </w:p>
    <w:p w14:paraId="37133BC2" w14:textId="77777777" w:rsidR="007D4082" w:rsidRDefault="007D4082" w:rsidP="007D4082">
      <w:pPr>
        <w:pStyle w:val="SubStepAlpha"/>
        <w:numPr>
          <w:ilvl w:val="0"/>
          <w:numId w:val="0"/>
        </w:numPr>
        <w:tabs>
          <w:tab w:val="right" w:leader="underscore" w:pos="10080"/>
        </w:tabs>
        <w:ind w:left="720"/>
      </w:pPr>
      <w:r w:rsidRPr="0086689C">
        <w:rPr>
          <w:rStyle w:val="AnswerGray"/>
        </w:rPr>
        <w:t>No.</w:t>
      </w:r>
    </w:p>
    <w:p w14:paraId="77E863C8" w14:textId="77777777" w:rsidR="007D4082" w:rsidRDefault="007D4082" w:rsidP="007D4082">
      <w:pPr>
        <w:pStyle w:val="Ttulo2"/>
      </w:pPr>
      <w:r>
        <w:t>Configure eBGP for Other Company Inc.</w:t>
      </w:r>
    </w:p>
    <w:p w14:paraId="2948D57C" w14:textId="77777777" w:rsidR="007D4082" w:rsidRPr="003A213E" w:rsidRDefault="007D4082" w:rsidP="007D4082">
      <w:pPr>
        <w:pStyle w:val="BodyTextL25"/>
      </w:pPr>
      <w:r>
        <w:t>The network administrator at Other Company is not familiar with BGP and could not configure the Other Company side of the link. Because of this, you must also configure the Other Company end of the connection.</w:t>
      </w:r>
    </w:p>
    <w:p w14:paraId="6A32CA30" w14:textId="77777777" w:rsidR="007D4082" w:rsidRDefault="007D4082" w:rsidP="007D4082">
      <w:pPr>
        <w:pStyle w:val="BodyTextL25"/>
        <w:keepNext/>
      </w:pPr>
      <w:r>
        <w:t>Configure router OtherCo1 to form an eBGP adjacency with ISP-Entry-2, which is the ISP border router facing OtherCo1. Other Company is under AS 65002 while ISP is under AS 65003. Use the 1.1.1.9 as the neighbor IP address of ISP-Entry-2 and add the Other Company internal network 172.16.10.0/24 to BGP.</w:t>
      </w:r>
    </w:p>
    <w:p w14:paraId="398392F7" w14:textId="77777777" w:rsidR="007D4082" w:rsidRPr="00486830" w:rsidRDefault="007D4082" w:rsidP="00486830">
      <w:pPr>
        <w:pStyle w:val="CMDRed"/>
      </w:pPr>
      <w:r w:rsidRPr="00486830">
        <w:t xml:space="preserve">OtherCo1(config)# </w:t>
      </w:r>
      <w:r w:rsidRPr="00486830">
        <w:rPr>
          <w:b/>
          <w:bCs/>
        </w:rPr>
        <w:t xml:space="preserve">router </w:t>
      </w:r>
      <w:proofErr w:type="spellStart"/>
      <w:r w:rsidRPr="00486830">
        <w:rPr>
          <w:b/>
          <w:bCs/>
        </w:rPr>
        <w:t>bgp</w:t>
      </w:r>
      <w:proofErr w:type="spellEnd"/>
      <w:r w:rsidRPr="00486830">
        <w:rPr>
          <w:b/>
          <w:bCs/>
        </w:rPr>
        <w:t xml:space="preserve"> 65002</w:t>
      </w:r>
    </w:p>
    <w:p w14:paraId="07A9ED6B" w14:textId="77777777" w:rsidR="007D4082" w:rsidRPr="00486830" w:rsidRDefault="007D4082" w:rsidP="00486830">
      <w:pPr>
        <w:pStyle w:val="CMDRed"/>
      </w:pPr>
      <w:r w:rsidRPr="00486830">
        <w:t xml:space="preserve">OtherCo1(config-router)# </w:t>
      </w:r>
      <w:r w:rsidRPr="00486830">
        <w:rPr>
          <w:b/>
          <w:bCs/>
        </w:rPr>
        <w:t>neighbor 1.1.1.9 remote-as 65003</w:t>
      </w:r>
    </w:p>
    <w:p w14:paraId="1D05D3A0" w14:textId="77777777" w:rsidR="007D4082" w:rsidRPr="00486830" w:rsidRDefault="007D4082" w:rsidP="00486830">
      <w:pPr>
        <w:pStyle w:val="CMDRed"/>
      </w:pPr>
      <w:r w:rsidRPr="00486830">
        <w:t xml:space="preserve">OtherCo1(config-router)# </w:t>
      </w:r>
      <w:r w:rsidRPr="00486830">
        <w:rPr>
          <w:b/>
          <w:bCs/>
        </w:rPr>
        <w:t>network 172.16.10.0 mask 255.255.255.0</w:t>
      </w:r>
    </w:p>
    <w:p w14:paraId="03946BFB" w14:textId="77777777" w:rsidR="007D4082" w:rsidRDefault="007D4082" w:rsidP="007D4082">
      <w:pPr>
        <w:pStyle w:val="Ttulo2"/>
      </w:pPr>
      <w:r>
        <w:t>eBGP Verification</w:t>
      </w:r>
    </w:p>
    <w:p w14:paraId="6FFF4144" w14:textId="77777777" w:rsidR="007D4082" w:rsidRDefault="007D4082" w:rsidP="007D4082">
      <w:pPr>
        <w:pStyle w:val="SubStepAlpha"/>
      </w:pPr>
      <w:r>
        <w:t xml:space="preserve">Verify that ACME1 has formed an eBGP adjacency with ISP-Entry-1. The </w:t>
      </w:r>
      <w:r w:rsidRPr="00E27E50">
        <w:rPr>
          <w:rFonts w:cs="Arial"/>
          <w:b/>
        </w:rPr>
        <w:t xml:space="preserve">show </w:t>
      </w:r>
      <w:proofErr w:type="spellStart"/>
      <w:r w:rsidRPr="00E27E50">
        <w:rPr>
          <w:rFonts w:cs="Arial"/>
          <w:b/>
        </w:rPr>
        <w:t>ip</w:t>
      </w:r>
      <w:proofErr w:type="spellEnd"/>
      <w:r w:rsidRPr="00E27E50">
        <w:rPr>
          <w:rFonts w:cs="Arial"/>
          <w:b/>
        </w:rPr>
        <w:t xml:space="preserve"> </w:t>
      </w:r>
      <w:proofErr w:type="spellStart"/>
      <w:r w:rsidRPr="00E27E50">
        <w:rPr>
          <w:rFonts w:cs="Arial"/>
          <w:b/>
        </w:rPr>
        <w:t>bgp</w:t>
      </w:r>
      <w:proofErr w:type="spellEnd"/>
      <w:r w:rsidRPr="00E27E50">
        <w:rPr>
          <w:rFonts w:cs="Arial"/>
          <w:b/>
        </w:rPr>
        <w:t xml:space="preserve"> summary</w:t>
      </w:r>
      <w:r>
        <w:t xml:space="preserve"> command is very useful here.</w:t>
      </w:r>
    </w:p>
    <w:p w14:paraId="2E77B9AD" w14:textId="77777777" w:rsidR="007D4082" w:rsidRDefault="007D4082" w:rsidP="003D61E6">
      <w:pPr>
        <w:pStyle w:val="SubStepAlpha"/>
      </w:pPr>
      <w:r>
        <w:t xml:space="preserve">Use the </w:t>
      </w:r>
      <w:r w:rsidRPr="00E27E50">
        <w:rPr>
          <w:rFonts w:cs="Arial"/>
          <w:b/>
        </w:rPr>
        <w:t xml:space="preserve">show </w:t>
      </w:r>
      <w:proofErr w:type="spellStart"/>
      <w:r w:rsidRPr="00E27E50">
        <w:rPr>
          <w:rFonts w:cs="Arial"/>
          <w:b/>
        </w:rPr>
        <w:t>ip</w:t>
      </w:r>
      <w:proofErr w:type="spellEnd"/>
      <w:r w:rsidRPr="00E27E50">
        <w:rPr>
          <w:rFonts w:cs="Arial"/>
          <w:b/>
        </w:rPr>
        <w:t xml:space="preserve"> </w:t>
      </w:r>
      <w:proofErr w:type="spellStart"/>
      <w:r w:rsidRPr="00E27E50">
        <w:rPr>
          <w:rFonts w:cs="Arial"/>
          <w:b/>
        </w:rPr>
        <w:t>bgp</w:t>
      </w:r>
      <w:proofErr w:type="spellEnd"/>
      <w:r w:rsidRPr="00E27E50">
        <w:rPr>
          <w:rFonts w:cs="Arial"/>
          <w:b/>
        </w:rPr>
        <w:t xml:space="preserve"> summary</w:t>
      </w:r>
      <w:r>
        <w:t xml:space="preserve"> command to verify the routes that ACME1 has learned via eBGP and their status.</w:t>
      </w:r>
    </w:p>
    <w:p w14:paraId="421AF1F2" w14:textId="77777777" w:rsidR="007D4082" w:rsidRDefault="007D4082" w:rsidP="003D61E6">
      <w:pPr>
        <w:pStyle w:val="SubStepAlpha"/>
      </w:pPr>
      <w:r>
        <w:t>Look at the routing tables on ACME1 and OtherCo1. ACME1 should have learned the route to the Other Company network 172.16.10.0/24. Similarly, OtherCo1 should now know about the route to the ACME network 192.168.0.0/24.</w:t>
      </w:r>
    </w:p>
    <w:p w14:paraId="1EC0B16D" w14:textId="77777777" w:rsidR="007D4082" w:rsidRDefault="007D4082" w:rsidP="003D61E6">
      <w:pPr>
        <w:pStyle w:val="SubStepAlpha"/>
      </w:pPr>
      <w:r>
        <w:t>Open a web browser in any ACME Inc. end device and navigate to the Other Company server by entering its IP address of 172.16.10.2</w:t>
      </w:r>
    </w:p>
    <w:p w14:paraId="61635446" w14:textId="2BC2AF9A" w:rsidR="007D4082" w:rsidRDefault="007D4082" w:rsidP="003D61E6">
      <w:pPr>
        <w:pStyle w:val="SubStepAlpha"/>
      </w:pPr>
      <w:r>
        <w:t>From any ACME Inc. device, ping the Other Company server at 172.16.10.2.</w:t>
      </w:r>
    </w:p>
    <w:p w14:paraId="66D765A9" w14:textId="09F51B4D" w:rsidR="007D4082" w:rsidRPr="00065D09" w:rsidRDefault="007D4082" w:rsidP="007D4082">
      <w:pPr>
        <w:pStyle w:val="ConfigWindow"/>
      </w:pPr>
      <w:r>
        <w:t>End of document</w:t>
      </w:r>
    </w:p>
    <w:p w14:paraId="3AA4EBAE" w14:textId="77777777" w:rsidR="007D4082" w:rsidRPr="00E27E50" w:rsidRDefault="007D4082" w:rsidP="007D4082">
      <w:pPr>
        <w:pStyle w:val="Ttulo1"/>
        <w:spacing w:before="120"/>
        <w:rPr>
          <w:rStyle w:val="LabSectionGray"/>
        </w:rPr>
      </w:pPr>
      <w:r w:rsidRPr="00E27E50">
        <w:rPr>
          <w:rStyle w:val="LabSectionGray"/>
        </w:rPr>
        <w:t>Scripts</w:t>
      </w:r>
    </w:p>
    <w:p w14:paraId="63F23B6A" w14:textId="77777777" w:rsidR="007D4082" w:rsidRPr="00E27E50" w:rsidRDefault="007D4082" w:rsidP="007D4082">
      <w:pPr>
        <w:pStyle w:val="Ttulo1"/>
        <w:numPr>
          <w:ilvl w:val="0"/>
          <w:numId w:val="11"/>
        </w:numPr>
        <w:rPr>
          <w:rStyle w:val="LabSectionGray"/>
        </w:rPr>
      </w:pPr>
      <w:r w:rsidRPr="00E27E50">
        <w:rPr>
          <w:rStyle w:val="LabSectionGray"/>
        </w:rPr>
        <w:t>ACME1 Configuration</w:t>
      </w:r>
    </w:p>
    <w:p w14:paraId="5EDE3D1A" w14:textId="77777777" w:rsidR="007D4082" w:rsidRPr="00E27E50" w:rsidRDefault="007D4082" w:rsidP="007D4082">
      <w:pPr>
        <w:pStyle w:val="DevConfigs"/>
        <w:rPr>
          <w:rStyle w:val="DevConfigGray"/>
        </w:rPr>
      </w:pPr>
      <w:r>
        <w:rPr>
          <w:rStyle w:val="DevConfigGray"/>
        </w:rPr>
        <w:t>r</w:t>
      </w:r>
      <w:r w:rsidRPr="00E27E50">
        <w:rPr>
          <w:rStyle w:val="DevConfigGray"/>
        </w:rPr>
        <w:t xml:space="preserve">outer </w:t>
      </w:r>
      <w:proofErr w:type="spellStart"/>
      <w:r w:rsidRPr="00E27E50">
        <w:rPr>
          <w:rStyle w:val="DevConfigGray"/>
        </w:rPr>
        <w:t>bgp</w:t>
      </w:r>
      <w:proofErr w:type="spellEnd"/>
      <w:r w:rsidRPr="00E27E50">
        <w:rPr>
          <w:rStyle w:val="DevConfigGray"/>
        </w:rPr>
        <w:t xml:space="preserve"> 65001</w:t>
      </w:r>
    </w:p>
    <w:p w14:paraId="0EDB085B" w14:textId="77777777" w:rsidR="007D4082" w:rsidRPr="00E27E50" w:rsidRDefault="007D4082" w:rsidP="007D4082">
      <w:pPr>
        <w:pStyle w:val="DevConfigs"/>
        <w:rPr>
          <w:rStyle w:val="DevConfigGray"/>
        </w:rPr>
      </w:pPr>
      <w:r w:rsidRPr="00E27E50">
        <w:rPr>
          <w:rStyle w:val="DevConfigGray"/>
        </w:rPr>
        <w:t xml:space="preserve"> neighbor 1.1.1.1 remote-as 65003</w:t>
      </w:r>
    </w:p>
    <w:p w14:paraId="03DC52D8" w14:textId="77777777" w:rsidR="007D4082" w:rsidRPr="00E27E50" w:rsidRDefault="007D4082" w:rsidP="007D4082">
      <w:pPr>
        <w:pStyle w:val="DevConfigs"/>
        <w:rPr>
          <w:rStyle w:val="DevConfigGray"/>
        </w:rPr>
      </w:pPr>
      <w:r>
        <w:rPr>
          <w:rStyle w:val="DevConfigGray"/>
        </w:rPr>
        <w:t xml:space="preserve"> </w:t>
      </w:r>
      <w:r w:rsidRPr="00E27E50">
        <w:rPr>
          <w:rStyle w:val="DevConfigGray"/>
        </w:rPr>
        <w:t>network 192.168.0.0 mask 255.255.255.0</w:t>
      </w:r>
    </w:p>
    <w:p w14:paraId="3662DC65" w14:textId="77777777" w:rsidR="007D4082" w:rsidRPr="00E27E50" w:rsidRDefault="007D4082" w:rsidP="007D4082">
      <w:pPr>
        <w:pStyle w:val="Ttulo1"/>
        <w:numPr>
          <w:ilvl w:val="0"/>
          <w:numId w:val="11"/>
        </w:numPr>
        <w:rPr>
          <w:rStyle w:val="LabSectionGray"/>
        </w:rPr>
      </w:pPr>
      <w:r w:rsidRPr="00E27E50">
        <w:rPr>
          <w:rStyle w:val="LabSectionGray"/>
        </w:rPr>
        <w:t>OtherCo1 Configuration</w:t>
      </w:r>
    </w:p>
    <w:p w14:paraId="09ADE3D0" w14:textId="77777777" w:rsidR="007D4082" w:rsidRPr="00E27E50" w:rsidRDefault="007D4082" w:rsidP="007D4082">
      <w:pPr>
        <w:pStyle w:val="DevConfigs"/>
        <w:rPr>
          <w:rStyle w:val="DevConfigGray"/>
        </w:rPr>
      </w:pPr>
      <w:r w:rsidRPr="00E27E50">
        <w:rPr>
          <w:rStyle w:val="DevConfigGray"/>
        </w:rPr>
        <w:t xml:space="preserve">router </w:t>
      </w:r>
      <w:proofErr w:type="spellStart"/>
      <w:r w:rsidRPr="00E27E50">
        <w:rPr>
          <w:rStyle w:val="DevConfigGray"/>
        </w:rPr>
        <w:t>bgp</w:t>
      </w:r>
      <w:proofErr w:type="spellEnd"/>
      <w:r w:rsidRPr="00E27E50">
        <w:rPr>
          <w:rStyle w:val="DevConfigGray"/>
        </w:rPr>
        <w:t xml:space="preserve"> 65002</w:t>
      </w:r>
    </w:p>
    <w:p w14:paraId="6F096339" w14:textId="77777777" w:rsidR="007D4082" w:rsidRPr="00E27E50" w:rsidRDefault="007D4082" w:rsidP="007D4082">
      <w:pPr>
        <w:pStyle w:val="DevConfigs"/>
        <w:rPr>
          <w:rStyle w:val="DevConfigGray"/>
        </w:rPr>
      </w:pPr>
      <w:r>
        <w:rPr>
          <w:rStyle w:val="DevConfigGray"/>
        </w:rPr>
        <w:t xml:space="preserve"> </w:t>
      </w:r>
      <w:r w:rsidRPr="00E27E50">
        <w:rPr>
          <w:rStyle w:val="DevConfigGray"/>
        </w:rPr>
        <w:t>neighbor 1.1.1.9 remote-as 65003</w:t>
      </w:r>
    </w:p>
    <w:p w14:paraId="1C8D49A2" w14:textId="5AEAE7F5" w:rsidR="007D4082" w:rsidRPr="007D4082" w:rsidRDefault="007D4082" w:rsidP="007D4082">
      <w:pPr>
        <w:pStyle w:val="DevConfigs"/>
        <w:rPr>
          <w:b/>
          <w:shd w:val="clear" w:color="auto" w:fill="BFBFBF"/>
        </w:rPr>
      </w:pPr>
      <w:r>
        <w:rPr>
          <w:rStyle w:val="DevConfigGray"/>
        </w:rPr>
        <w:t xml:space="preserve"> </w:t>
      </w:r>
      <w:r w:rsidRPr="00E27E50">
        <w:rPr>
          <w:rStyle w:val="DevConfigGray"/>
        </w:rPr>
        <w:t>network 172.16.10.0 mask 255.255.255.0</w:t>
      </w:r>
    </w:p>
    <w:sectPr w:rsidR="007D4082" w:rsidRPr="007D4082" w:rsidSect="00457FE6">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7791D" w14:textId="77777777" w:rsidR="00FE602F" w:rsidRDefault="00FE602F" w:rsidP="00710659">
      <w:pPr>
        <w:spacing w:after="0" w:line="240" w:lineRule="auto"/>
      </w:pPr>
      <w:r>
        <w:separator/>
      </w:r>
    </w:p>
    <w:p w14:paraId="739E1923" w14:textId="77777777" w:rsidR="00FE602F" w:rsidRDefault="00FE602F"/>
  </w:endnote>
  <w:endnote w:type="continuationSeparator" w:id="0">
    <w:p w14:paraId="4870C006" w14:textId="77777777" w:rsidR="00FE602F" w:rsidRDefault="00FE602F" w:rsidP="00710659">
      <w:pPr>
        <w:spacing w:after="0" w:line="240" w:lineRule="auto"/>
      </w:pPr>
      <w:r>
        <w:continuationSeparator/>
      </w:r>
    </w:p>
    <w:p w14:paraId="288379F4" w14:textId="77777777" w:rsidR="00FE602F" w:rsidRDefault="00FE6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0C3A" w14:textId="2039C9A4" w:rsidR="00926CB2" w:rsidRPr="00882B63" w:rsidRDefault="008E00D5"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880467">
          <w:t>2017</w:t>
        </w:r>
      </w:sdtContent>
    </w:sdt>
    <w:r>
      <w:t xml:space="preserve"> - </w:t>
    </w:r>
    <w:r>
      <w:fldChar w:fldCharType="begin"/>
    </w:r>
    <w:r>
      <w:instrText xml:space="preserve"> SAVEDATE  \@ "yyyy"  \* MERGEFORMAT </w:instrText>
    </w:r>
    <w:r>
      <w:fldChar w:fldCharType="separate"/>
    </w:r>
    <w:r w:rsidR="007252C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A1C9" w14:textId="2506B0F2" w:rsidR="00882B63" w:rsidRPr="00882B63" w:rsidRDefault="00882B63" w:rsidP="00E859E3">
    <w:pPr>
      <w:pStyle w:val="Piedepgina"/>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880467">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252CD">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99A9" w14:textId="77777777" w:rsidR="00FE602F" w:rsidRDefault="00FE602F" w:rsidP="00710659">
      <w:pPr>
        <w:spacing w:after="0" w:line="240" w:lineRule="auto"/>
      </w:pPr>
      <w:r>
        <w:separator/>
      </w:r>
    </w:p>
    <w:p w14:paraId="2075C4C9" w14:textId="77777777" w:rsidR="00FE602F" w:rsidRDefault="00FE602F"/>
  </w:footnote>
  <w:footnote w:type="continuationSeparator" w:id="0">
    <w:p w14:paraId="7ECE6A43" w14:textId="77777777" w:rsidR="00FE602F" w:rsidRDefault="00FE602F" w:rsidP="00710659">
      <w:pPr>
        <w:spacing w:after="0" w:line="240" w:lineRule="auto"/>
      </w:pPr>
      <w:r>
        <w:continuationSeparator/>
      </w:r>
    </w:p>
    <w:p w14:paraId="4FCF8DAA" w14:textId="77777777" w:rsidR="00FE602F" w:rsidRDefault="00FE6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587B348C3DC40919DDC3299C02FE0CA"/>
      </w:placeholder>
      <w:dataBinding w:prefixMappings="xmlns:ns0='http://purl.org/dc/elements/1.1/' xmlns:ns1='http://schemas.openxmlformats.org/package/2006/metadata/core-properties' " w:xpath="/ns1:coreProperties[1]/ns0:title[1]" w:storeItemID="{6C3C8BC8-F283-45AE-878A-BAB7291924A1}"/>
      <w:text/>
    </w:sdtPr>
    <w:sdtContent>
      <w:p w14:paraId="06C1ED68" w14:textId="47568141" w:rsidR="00926CB2" w:rsidRDefault="00B913F2" w:rsidP="008402F2">
        <w:pPr>
          <w:pStyle w:val="PageHead"/>
        </w:pPr>
        <w:r>
          <w:t xml:space="preserve">Configure and </w:t>
        </w:r>
        <w:proofErr w:type="gramStart"/>
        <w:r>
          <w:t>Verify</w:t>
        </w:r>
        <w:proofErr w:type="gramEnd"/>
        <w:r>
          <w:t xml:space="preserve"> eBGP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7A14" w14:textId="77777777" w:rsidR="00926CB2" w:rsidRDefault="00882B63" w:rsidP="006C3FCF">
    <w:pPr>
      <w:ind w:left="-288"/>
    </w:pPr>
    <w:r>
      <w:rPr>
        <w:noProof/>
      </w:rPr>
      <w:drawing>
        <wp:inline distT="0" distB="0" distL="0" distR="0" wp14:anchorId="50ABCF28" wp14:editId="6A37042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35629983">
    <w:abstractNumId w:val="6"/>
  </w:num>
  <w:num w:numId="2" w16cid:durableId="1543856801">
    <w:abstractNumId w:val="4"/>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69986371">
    <w:abstractNumId w:val="2"/>
  </w:num>
  <w:num w:numId="4" w16cid:durableId="1706977858">
    <w:abstractNumId w:val="4"/>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55813153">
    <w:abstractNumId w:val="4"/>
  </w:num>
  <w:num w:numId="6" w16cid:durableId="444350794">
    <w:abstractNumId w:val="0"/>
  </w:num>
  <w:num w:numId="7" w16cid:durableId="2030446031">
    <w:abstractNumId w:val="1"/>
  </w:num>
  <w:num w:numId="8" w16cid:durableId="117913568">
    <w:abstractNumId w:val="5"/>
    <w:lvlOverride w:ilvl="0">
      <w:lvl w:ilvl="0">
        <w:start w:val="1"/>
        <w:numFmt w:val="decimal"/>
        <w:lvlText w:val="Part %1:"/>
        <w:lvlJc w:val="left"/>
        <w:pPr>
          <w:tabs>
            <w:tab w:val="num" w:pos="1152"/>
          </w:tabs>
          <w:ind w:left="1152" w:hanging="792"/>
        </w:pPr>
        <w:rPr>
          <w:rFonts w:hint="default"/>
        </w:rPr>
      </w:lvl>
    </w:lvlOverride>
  </w:num>
  <w:num w:numId="9" w16cid:durableId="1205017437">
    <w:abstractNumId w:val="4"/>
    <w:lvlOverride w:ilvl="0"/>
  </w:num>
  <w:num w:numId="10" w16cid:durableId="1284073500">
    <w:abstractNumId w:val="3"/>
    <w:lvlOverride w:ilvl="0">
      <w:lvl w:ilvl="0">
        <w:start w:val="1"/>
        <w:numFmt w:val="decimal"/>
        <w:lvlText w:val="Part %1:"/>
        <w:lvlJc w:val="left"/>
        <w:pPr>
          <w:tabs>
            <w:tab w:val="num" w:pos="1080"/>
          </w:tabs>
          <w:ind w:left="1080" w:hanging="1080"/>
        </w:pPr>
        <w:rPr>
          <w:rFonts w:hint="default"/>
        </w:rPr>
      </w:lvl>
    </w:lvlOverride>
  </w:num>
  <w:num w:numId="11" w16cid:durableId="1354725755">
    <w:abstractNumId w:val="2"/>
    <w:lvlOverride w:ilvl="0">
      <w:lvl w:ilvl="0">
        <w:start w:val="1"/>
        <w:numFmt w:val="none"/>
        <w:lvlText w:val=""/>
        <w:lvlJc w:val="left"/>
        <w:pPr>
          <w:tabs>
            <w:tab w:val="num" w:pos="0"/>
          </w:tabs>
          <w:ind w:left="0" w:firstLine="0"/>
        </w:pPr>
        <w:rPr>
          <w:rFonts w:hint="default"/>
        </w:rPr>
      </w:lvl>
    </w:lvlOverride>
  </w:num>
  <w:num w:numId="12" w16cid:durableId="1187210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3225204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7B"/>
    <w:rsid w:val="00001BDF"/>
    <w:rsid w:val="0000380F"/>
    <w:rsid w:val="00004175"/>
    <w:rsid w:val="000059C9"/>
    <w:rsid w:val="00012C22"/>
    <w:rsid w:val="000160F7"/>
    <w:rsid w:val="00016D5B"/>
    <w:rsid w:val="00016F30"/>
    <w:rsid w:val="0002047C"/>
    <w:rsid w:val="00021B9A"/>
    <w:rsid w:val="000242D6"/>
    <w:rsid w:val="00024EE5"/>
    <w:rsid w:val="00041AF6"/>
    <w:rsid w:val="00043379"/>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110"/>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1E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FE6"/>
    <w:rsid w:val="00462B9F"/>
    <w:rsid w:val="004659EE"/>
    <w:rsid w:val="00473314"/>
    <w:rsid w:val="00473E34"/>
    <w:rsid w:val="00476BA9"/>
    <w:rsid w:val="00481650"/>
    <w:rsid w:val="0048683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07B"/>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ECF"/>
    <w:rsid w:val="00705FEC"/>
    <w:rsid w:val="00710659"/>
    <w:rsid w:val="0071147A"/>
    <w:rsid w:val="0071185D"/>
    <w:rsid w:val="00721E01"/>
    <w:rsid w:val="007222AD"/>
    <w:rsid w:val="007252C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082"/>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467"/>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E7F86"/>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13F2"/>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D3F"/>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5E7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02F"/>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81999"/>
  <w15:docId w15:val="{C0B4F38B-3D30-4547-8091-FEBEDF66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57FE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D4082"/>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7D408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87B348C3DC40919DDC3299C02FE0CA"/>
        <w:category>
          <w:name w:val="General"/>
          <w:gallery w:val="placeholder"/>
        </w:category>
        <w:types>
          <w:type w:val="bbPlcHdr"/>
        </w:types>
        <w:behaviors>
          <w:behavior w:val="content"/>
        </w:behaviors>
        <w:guid w:val="{5A8271FA-4E62-4C99-A56C-40CF0EFE541B}"/>
      </w:docPartPr>
      <w:docPartBody>
        <w:p w:rsidR="006761E8" w:rsidRDefault="004A70B6">
          <w:pPr>
            <w:pStyle w:val="F587B348C3DC40919DDC3299C02FE0CA"/>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B6"/>
    <w:rsid w:val="004A70B6"/>
    <w:rsid w:val="006761E8"/>
    <w:rsid w:val="00E9730A"/>
    <w:rsid w:val="00EE4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587B348C3DC40919DDC3299C02FE0CA">
    <w:name w:val="F587B348C3DC40919DDC3299C02FE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52020A-4F40-4164-9A0F-BA74E27F1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2</Pages>
  <Words>632</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Packet Tracer - Configure and Verify eBGP</vt:lpstr>
    </vt:vector>
  </TitlesOfParts>
  <Company>Cisco Systems, Inc.</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 and Verify eBGP</dc:title>
  <dc:creator>SP</dc:creator>
  <dc:description>2017</dc:description>
  <cp:lastModifiedBy>Lizethe Pérez Fuertes</cp:lastModifiedBy>
  <cp:revision>2</cp:revision>
  <cp:lastPrinted>2020-02-14T23:16:00Z</cp:lastPrinted>
  <dcterms:created xsi:type="dcterms:W3CDTF">2023-04-09T18:27:00Z</dcterms:created>
  <dcterms:modified xsi:type="dcterms:W3CDTF">2023-04-09T18:27:00Z</dcterms:modified>
</cp:coreProperties>
</file>